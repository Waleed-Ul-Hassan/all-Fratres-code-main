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76B" w:rsidRDefault="00510804" w:rsidP="000132EE">
      <w:pPr>
        <w:pStyle w:val="ContactInfo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23C51667" wp14:editId="5AF932A7">
            <wp:simplePos x="0" y="0"/>
            <wp:positionH relativeFrom="margin">
              <wp:align>right</wp:align>
            </wp:positionH>
            <wp:positionV relativeFrom="page">
              <wp:posOffset>37465</wp:posOffset>
            </wp:positionV>
            <wp:extent cx="1171575" cy="14001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CECF22" wp14:editId="78ED3991">
                <wp:simplePos x="0" y="0"/>
                <wp:positionH relativeFrom="margin">
                  <wp:posOffset>-171451</wp:posOffset>
                </wp:positionH>
                <wp:positionV relativeFrom="paragraph">
                  <wp:posOffset>695325</wp:posOffset>
                </wp:positionV>
                <wp:extent cx="7667625" cy="428625"/>
                <wp:effectExtent l="0" t="0" r="0" b="952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76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4466" w:rsidRPr="00B1686B" w:rsidRDefault="008E176B" w:rsidP="00265CBB">
                            <w:pPr>
                              <w:pStyle w:val="ResumeText"/>
                              <w:spacing w:before="0" w:after="0" w:line="240" w:lineRule="auto"/>
                              <w:rPr>
                                <w:sz w:val="22"/>
                              </w:rPr>
                            </w:pPr>
                            <w:r w:rsidRPr="00B1686B">
                              <w:rPr>
                                <w:sz w:val="22"/>
                              </w:rPr>
                              <w:t>Address:</w:t>
                            </w:r>
                            <w:r w:rsidR="00265CBB" w:rsidRPr="00B1686B">
                              <w:rPr>
                                <w:sz w:val="22"/>
                              </w:rPr>
                              <w:t xml:space="preserve"> 250, </w:t>
                            </w:r>
                            <w:proofErr w:type="spellStart"/>
                            <w:r w:rsidR="00265CBB" w:rsidRPr="00B1686B">
                              <w:rPr>
                                <w:sz w:val="22"/>
                              </w:rPr>
                              <w:t>Luhari</w:t>
                            </w:r>
                            <w:proofErr w:type="spellEnd"/>
                            <w:r w:rsidR="00265CBB" w:rsidRPr="00B1686B">
                              <w:rPr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="00265CBB" w:rsidRPr="00B1686B">
                              <w:rPr>
                                <w:sz w:val="22"/>
                              </w:rPr>
                              <w:t>Jhajjar</w:t>
                            </w:r>
                            <w:proofErr w:type="spellEnd"/>
                            <w:r w:rsidR="00265CBB" w:rsidRPr="00B1686B">
                              <w:rPr>
                                <w:sz w:val="22"/>
                              </w:rPr>
                              <w:t>, Haryana</w:t>
                            </w:r>
                            <w:r w:rsidR="00B00060" w:rsidRPr="00B1686B">
                              <w:rPr>
                                <w:sz w:val="22"/>
                              </w:rPr>
                              <w:t>-124108,</w:t>
                            </w:r>
                            <w:r w:rsidR="00EE1108" w:rsidRPr="00B1686B">
                              <w:rPr>
                                <w:sz w:val="22"/>
                              </w:rPr>
                              <w:t xml:space="preserve"> </w:t>
                            </w:r>
                            <w:r w:rsidRPr="00B1686B">
                              <w:rPr>
                                <w:sz w:val="22"/>
                              </w:rPr>
                              <w:t>Mobile No</w:t>
                            </w:r>
                            <w:r w:rsidR="009F1BDD" w:rsidRPr="00B1686B">
                              <w:rPr>
                                <w:sz w:val="22"/>
                              </w:rPr>
                              <w:t>.</w:t>
                            </w:r>
                            <w:r w:rsidRPr="00B1686B">
                              <w:rPr>
                                <w:sz w:val="22"/>
                              </w:rPr>
                              <w:t>:</w:t>
                            </w:r>
                            <w:r w:rsidR="0015027A" w:rsidRPr="00B1686B">
                              <w:rPr>
                                <w:sz w:val="22"/>
                              </w:rPr>
                              <w:t xml:space="preserve"> 9568607068</w:t>
                            </w:r>
                            <w:r w:rsidR="00EE1108" w:rsidRPr="00B1686B">
                              <w:rPr>
                                <w:sz w:val="22"/>
                              </w:rPr>
                              <w:t xml:space="preserve"> I </w:t>
                            </w:r>
                            <w:r w:rsidR="00EA5508" w:rsidRPr="00B1686B">
                              <w:rPr>
                                <w:sz w:val="22"/>
                              </w:rPr>
                              <w:t>Email-</w:t>
                            </w:r>
                            <w:r w:rsidRPr="00B1686B">
                              <w:rPr>
                                <w:sz w:val="22"/>
                              </w:rPr>
                              <w:t>Id:</w:t>
                            </w:r>
                            <w:r w:rsidR="0015027A" w:rsidRPr="00B1686B">
                              <w:rPr>
                                <w:sz w:val="22"/>
                              </w:rPr>
                              <w:t>s.arjun0707</w:t>
                            </w:r>
                            <w:hyperlink r:id="rId11" w:history="1">
                              <w:r w:rsidR="000132EE" w:rsidRPr="00B1686B">
                                <w:rPr>
                                  <w:sz w:val="22"/>
                                </w:rPr>
                                <w:t>@gmail.com</w:t>
                              </w:r>
                            </w:hyperlink>
                            <w:r w:rsidR="000132EE" w:rsidRPr="00B1686B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8052DB" w:rsidRPr="00510804" w:rsidRDefault="00171CD1" w:rsidP="00265CBB">
                            <w:pPr>
                              <w:pStyle w:val="ResumeText"/>
                              <w:spacing w:before="0" w:after="0" w:line="240" w:lineRule="auto"/>
                            </w:pPr>
                            <w:r w:rsidRPr="00B1686B">
                              <w:rPr>
                                <w:sz w:val="22"/>
                              </w:rPr>
                              <w:t>L</w:t>
                            </w:r>
                            <w:r w:rsidR="00695B14" w:rsidRPr="00B1686B">
                              <w:rPr>
                                <w:sz w:val="22"/>
                              </w:rPr>
                              <w:t xml:space="preserve">inkedIn ID: </w:t>
                            </w:r>
                            <w:r w:rsidR="008052DB" w:rsidRPr="00B1686B">
                              <w:rPr>
                                <w:sz w:val="22"/>
                              </w:rPr>
                              <w:t>http://linkedin.com/in/arjun-singh-362361194</w:t>
                            </w:r>
                          </w:p>
                          <w:p w:rsidR="00171CD1" w:rsidRPr="00510804" w:rsidRDefault="00171CD1" w:rsidP="00171CD1">
                            <w:pPr>
                              <w:pStyle w:val="ContactInfo"/>
                              <w:spacing w:before="0"/>
                              <w:jc w:val="both"/>
                              <w:rPr>
                                <w:rFonts w:asciiTheme="majorHAnsi" w:hAnsiTheme="majorHAnsi" w:cstheme="majorHAnsi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ECF22" id="Rectangle 2" o:spid="_x0000_s1026" style="position:absolute;left:0;text-align:left;margin-left:-13.5pt;margin-top:54.75pt;width:603.75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" filled="f" stroked="f">
                <v:textbox>
                  <w:txbxContent>
                    <w:p w:rsidR="008F4466" w:rsidRPr="00B1686B" w:rsidRDefault="008E176B" w:rsidP="00265CBB">
                      <w:pPr>
                        <w:pStyle w:val="ResumeText"/>
                        <w:spacing w:before="0" w:after="0" w:line="240" w:lineRule="auto"/>
                        <w:rPr>
                          <w:sz w:val="22"/>
                        </w:rPr>
                      </w:pPr>
                      <w:r w:rsidRPr="00B1686B">
                        <w:rPr>
                          <w:sz w:val="22"/>
                        </w:rPr>
                        <w:t>Address:</w:t>
                      </w:r>
                      <w:r w:rsidR="00265CBB" w:rsidRPr="00B1686B">
                        <w:rPr>
                          <w:sz w:val="22"/>
                        </w:rPr>
                        <w:t xml:space="preserve"> 250, </w:t>
                      </w:r>
                      <w:proofErr w:type="spellStart"/>
                      <w:r w:rsidR="00265CBB" w:rsidRPr="00B1686B">
                        <w:rPr>
                          <w:sz w:val="22"/>
                        </w:rPr>
                        <w:t>Luhari</w:t>
                      </w:r>
                      <w:proofErr w:type="spellEnd"/>
                      <w:r w:rsidR="00265CBB" w:rsidRPr="00B1686B">
                        <w:rPr>
                          <w:sz w:val="22"/>
                        </w:rPr>
                        <w:t xml:space="preserve">, </w:t>
                      </w:r>
                      <w:proofErr w:type="spellStart"/>
                      <w:r w:rsidR="00265CBB" w:rsidRPr="00B1686B">
                        <w:rPr>
                          <w:sz w:val="22"/>
                        </w:rPr>
                        <w:t>Jhajjar</w:t>
                      </w:r>
                      <w:proofErr w:type="spellEnd"/>
                      <w:r w:rsidR="00265CBB" w:rsidRPr="00B1686B">
                        <w:rPr>
                          <w:sz w:val="22"/>
                        </w:rPr>
                        <w:t>, Haryana</w:t>
                      </w:r>
                      <w:r w:rsidR="00B00060" w:rsidRPr="00B1686B">
                        <w:rPr>
                          <w:sz w:val="22"/>
                        </w:rPr>
                        <w:t>-124108,</w:t>
                      </w:r>
                      <w:r w:rsidR="00EE1108" w:rsidRPr="00B1686B">
                        <w:rPr>
                          <w:sz w:val="22"/>
                        </w:rPr>
                        <w:t xml:space="preserve"> </w:t>
                      </w:r>
                      <w:r w:rsidRPr="00B1686B">
                        <w:rPr>
                          <w:sz w:val="22"/>
                        </w:rPr>
                        <w:t>Mobile No</w:t>
                      </w:r>
                      <w:r w:rsidR="009F1BDD" w:rsidRPr="00B1686B">
                        <w:rPr>
                          <w:sz w:val="22"/>
                        </w:rPr>
                        <w:t>.</w:t>
                      </w:r>
                      <w:r w:rsidRPr="00B1686B">
                        <w:rPr>
                          <w:sz w:val="22"/>
                        </w:rPr>
                        <w:t>:</w:t>
                      </w:r>
                      <w:r w:rsidR="0015027A" w:rsidRPr="00B1686B">
                        <w:rPr>
                          <w:sz w:val="22"/>
                        </w:rPr>
                        <w:t xml:space="preserve"> 9568607068</w:t>
                      </w:r>
                      <w:r w:rsidR="00EE1108" w:rsidRPr="00B1686B">
                        <w:rPr>
                          <w:sz w:val="22"/>
                        </w:rPr>
                        <w:t xml:space="preserve"> I </w:t>
                      </w:r>
                      <w:r w:rsidR="00EA5508" w:rsidRPr="00B1686B">
                        <w:rPr>
                          <w:sz w:val="22"/>
                        </w:rPr>
                        <w:t>Email-</w:t>
                      </w:r>
                      <w:r w:rsidRPr="00B1686B">
                        <w:rPr>
                          <w:sz w:val="22"/>
                        </w:rPr>
                        <w:t>Id:</w:t>
                      </w:r>
                      <w:r w:rsidR="0015027A" w:rsidRPr="00B1686B">
                        <w:rPr>
                          <w:sz w:val="22"/>
                        </w:rPr>
                        <w:t>s.arjun0707</w:t>
                      </w:r>
                      <w:hyperlink r:id="rId12" w:history="1">
                        <w:r w:rsidR="000132EE" w:rsidRPr="00B1686B">
                          <w:rPr>
                            <w:sz w:val="22"/>
                          </w:rPr>
                          <w:t>@gmail.com</w:t>
                        </w:r>
                      </w:hyperlink>
                      <w:r w:rsidR="000132EE" w:rsidRPr="00B1686B">
                        <w:rPr>
                          <w:sz w:val="22"/>
                        </w:rPr>
                        <w:t xml:space="preserve"> </w:t>
                      </w:r>
                    </w:p>
                    <w:p w:rsidR="008052DB" w:rsidRPr="00510804" w:rsidRDefault="00171CD1" w:rsidP="00265CBB">
                      <w:pPr>
                        <w:pStyle w:val="ResumeText"/>
                        <w:spacing w:before="0" w:after="0" w:line="240" w:lineRule="auto"/>
                      </w:pPr>
                      <w:r w:rsidRPr="00B1686B">
                        <w:rPr>
                          <w:sz w:val="22"/>
                        </w:rPr>
                        <w:t>L</w:t>
                      </w:r>
                      <w:r w:rsidR="00695B14" w:rsidRPr="00B1686B">
                        <w:rPr>
                          <w:sz w:val="22"/>
                        </w:rPr>
                        <w:t xml:space="preserve">inkedIn ID: </w:t>
                      </w:r>
                      <w:r w:rsidR="008052DB" w:rsidRPr="00B1686B">
                        <w:rPr>
                          <w:sz w:val="22"/>
                        </w:rPr>
                        <w:t>http://linkedin.com/in/arjun-singh-362361194</w:t>
                      </w:r>
                    </w:p>
                    <w:p w:rsidR="00171CD1" w:rsidRPr="00510804" w:rsidRDefault="00171CD1" w:rsidP="00171CD1">
                      <w:pPr>
                        <w:pStyle w:val="ContactInfo"/>
                        <w:spacing w:before="0"/>
                        <w:jc w:val="both"/>
                        <w:rPr>
                          <w:rFonts w:asciiTheme="majorHAnsi" w:hAnsiTheme="majorHAnsi" w:cstheme="majorHAnsi"/>
                          <w:sz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5B45">
        <w:rPr>
          <w:noProof/>
          <w:lang w:eastAsia="en-US"/>
        </w:rPr>
        <w:drawing>
          <wp:anchor distT="0" distB="0" distL="114300" distR="114300" simplePos="0" relativeHeight="251656192" behindDoc="0" locked="0" layoutInCell="1" allowOverlap="1" wp14:anchorId="103BEEA6" wp14:editId="663F04C2">
            <wp:simplePos x="0" y="0"/>
            <wp:positionH relativeFrom="column">
              <wp:posOffset>-85725</wp:posOffset>
            </wp:positionH>
            <wp:positionV relativeFrom="paragraph">
              <wp:posOffset>-333375</wp:posOffset>
            </wp:positionV>
            <wp:extent cx="1685925" cy="781050"/>
            <wp:effectExtent l="0" t="0" r="9525" b="0"/>
            <wp:wrapNone/>
            <wp:docPr id="1" name="Picture 1" descr="C:\Users\DELL\Desktop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unname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32EE">
        <w:t xml:space="preserve">                                                                         </w:t>
      </w:r>
      <w:r w:rsidR="0015027A">
        <w:t xml:space="preserve">                                                                                                                    </w:t>
      </w:r>
      <w:r w:rsidR="000132EE">
        <w:t xml:space="preserve">     </w:t>
      </w:r>
      <w:r w:rsidR="0026752B">
        <w:t xml:space="preserve">           </w:t>
      </w:r>
      <w:r w:rsidR="000132EE">
        <w:t xml:space="preserve">   </w:t>
      </w:r>
    </w:p>
    <w:p w:rsidR="002C42BC" w:rsidRDefault="003C18D8" w:rsidP="000549C3">
      <w:pPr>
        <w:pStyle w:val="Name"/>
        <w:ind w:left="0"/>
      </w:pPr>
      <w:r>
        <w:t>ARJUN SINGH</w:t>
      </w:r>
    </w:p>
    <w:tbl>
      <w:tblPr>
        <w:tblStyle w:val="ResumeTable"/>
        <w:tblW w:w="5946" w:type="pct"/>
        <w:tblLayout w:type="fixed"/>
        <w:tblLook w:val="04A0" w:firstRow="1" w:lastRow="0" w:firstColumn="1" w:lastColumn="0" w:noHBand="0" w:noVBand="1"/>
      </w:tblPr>
      <w:tblGrid>
        <w:gridCol w:w="1170"/>
        <w:gridCol w:w="110"/>
        <w:gridCol w:w="7863"/>
        <w:gridCol w:w="2844"/>
      </w:tblGrid>
      <w:tr w:rsidR="002C42BC" w:rsidRPr="00265CBB" w:rsidTr="00265CBB">
        <w:trPr>
          <w:trHeight w:val="828"/>
        </w:trPr>
        <w:tc>
          <w:tcPr>
            <w:tcW w:w="1170" w:type="dxa"/>
          </w:tcPr>
          <w:p w:rsidR="00B77740" w:rsidRPr="00D41664" w:rsidRDefault="007A6DFF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D41664">
              <w:rPr>
                <w:b/>
                <w:sz w:val="22"/>
                <w:szCs w:val="22"/>
              </w:rPr>
              <w:t>c</w:t>
            </w:r>
            <w:r w:rsidR="00503A8D" w:rsidRPr="00D41664">
              <w:rPr>
                <w:b/>
                <w:sz w:val="22"/>
                <w:szCs w:val="22"/>
              </w:rPr>
              <w:t xml:space="preserve">areer </w:t>
            </w:r>
            <w:r w:rsidR="00414819" w:rsidRPr="00D41664">
              <w:rPr>
                <w:b/>
                <w:sz w:val="22"/>
                <w:szCs w:val="22"/>
              </w:rPr>
              <w:t>Objective</w:t>
            </w:r>
          </w:p>
        </w:tc>
        <w:tc>
          <w:tcPr>
            <w:tcW w:w="110" w:type="dxa"/>
          </w:tcPr>
          <w:p w:rsidR="002C42BC" w:rsidRPr="00D41664" w:rsidRDefault="002C42BC" w:rsidP="00695B14">
            <w:p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2C42BC" w:rsidRPr="00D41664" w:rsidRDefault="000A3F04" w:rsidP="00E12E30">
            <w:pPr>
              <w:pStyle w:val="ResumeText"/>
              <w:spacing w:before="0" w:after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</w:t>
            </w:r>
            <w:bookmarkStart w:id="0" w:name="_GoBack"/>
            <w:bookmarkEnd w:id="0"/>
            <w:r w:rsidR="00E06958" w:rsidRPr="00D41664">
              <w:rPr>
                <w:sz w:val="22"/>
                <w:szCs w:val="22"/>
              </w:rPr>
              <w:t>secure a position as a public relations/marketing professional</w:t>
            </w:r>
            <w:r w:rsidR="004D584D" w:rsidRPr="00D41664">
              <w:rPr>
                <w:sz w:val="22"/>
                <w:szCs w:val="22"/>
              </w:rPr>
              <w:t xml:space="preserve"> </w:t>
            </w:r>
            <w:r w:rsidR="00E06958" w:rsidRPr="00D41664">
              <w:rPr>
                <w:sz w:val="22"/>
                <w:szCs w:val="22"/>
              </w:rPr>
              <w:t>in ord</w:t>
            </w:r>
            <w:r w:rsidR="004D584D" w:rsidRPr="00D41664">
              <w:rPr>
                <w:sz w:val="22"/>
                <w:szCs w:val="22"/>
              </w:rPr>
              <w:t>er to utilize my administrative</w:t>
            </w:r>
            <w:r w:rsidR="008D02AC" w:rsidRPr="00D41664">
              <w:rPr>
                <w:sz w:val="22"/>
                <w:szCs w:val="22"/>
              </w:rPr>
              <w:t>, marketing, and</w:t>
            </w:r>
            <w:r w:rsidR="009F25CC" w:rsidRPr="00D41664">
              <w:rPr>
                <w:sz w:val="22"/>
                <w:szCs w:val="22"/>
              </w:rPr>
              <w:t xml:space="preserve"> i</w:t>
            </w:r>
            <w:r w:rsidR="00E06958" w:rsidRPr="00D41664">
              <w:rPr>
                <w:sz w:val="22"/>
                <w:szCs w:val="22"/>
              </w:rPr>
              <w:t xml:space="preserve">nterpersonal skills with accuracy and </w:t>
            </w:r>
            <w:r w:rsidR="004D584D" w:rsidRPr="00D41664">
              <w:rPr>
                <w:sz w:val="22"/>
                <w:szCs w:val="22"/>
              </w:rPr>
              <w:t xml:space="preserve">efficiency while maintaining a </w:t>
            </w:r>
            <w:r w:rsidR="00AA7446">
              <w:rPr>
                <w:sz w:val="22"/>
                <w:szCs w:val="22"/>
              </w:rPr>
              <w:t>motivated, productive and goal oriented environment for the en</w:t>
            </w:r>
            <w:r w:rsidR="00E12E30">
              <w:rPr>
                <w:sz w:val="22"/>
                <w:szCs w:val="22"/>
              </w:rPr>
              <w:t>tire professional team on board.</w:t>
            </w:r>
          </w:p>
        </w:tc>
      </w:tr>
      <w:tr w:rsidR="002C42BC" w:rsidRPr="00265CBB" w:rsidTr="00265CBB">
        <w:trPr>
          <w:trHeight w:val="1106"/>
        </w:trPr>
        <w:tc>
          <w:tcPr>
            <w:tcW w:w="1170" w:type="dxa"/>
          </w:tcPr>
          <w:p w:rsidR="002C42BC" w:rsidRPr="00D41664" w:rsidRDefault="00414819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D41664">
              <w:rPr>
                <w:b/>
                <w:sz w:val="22"/>
                <w:szCs w:val="22"/>
              </w:rPr>
              <w:t>Skills &amp; Abilities</w:t>
            </w:r>
          </w:p>
        </w:tc>
        <w:tc>
          <w:tcPr>
            <w:tcW w:w="110" w:type="dxa"/>
          </w:tcPr>
          <w:p w:rsidR="002C42BC" w:rsidRPr="00D41664" w:rsidRDefault="002C42BC" w:rsidP="00695B14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EF63FB" w:rsidRDefault="00795B60" w:rsidP="00510804">
            <w:pPr>
              <w:pStyle w:val="ResumeText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Working knowledge of A</w:t>
            </w:r>
            <w:r w:rsidR="00510804">
              <w:rPr>
                <w:sz w:val="22"/>
                <w:szCs w:val="22"/>
              </w:rPr>
              <w:t>dvance</w:t>
            </w:r>
            <w:r w:rsidR="00AA7446">
              <w:rPr>
                <w:sz w:val="22"/>
                <w:szCs w:val="22"/>
              </w:rPr>
              <w:t xml:space="preserve"> Excel</w:t>
            </w:r>
          </w:p>
          <w:p w:rsidR="00AA7446" w:rsidRDefault="00BB6EFC" w:rsidP="00AA7446">
            <w:pPr>
              <w:pStyle w:val="ResumeText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Collecting, </w:t>
            </w:r>
            <w:proofErr w:type="spellStart"/>
            <w:r w:rsidR="00AA7446">
              <w:rPr>
                <w:sz w:val="22"/>
                <w:szCs w:val="22"/>
              </w:rPr>
              <w:t>Organising</w:t>
            </w:r>
            <w:proofErr w:type="spellEnd"/>
            <w:r w:rsidR="00AA7446">
              <w:rPr>
                <w:sz w:val="22"/>
                <w:szCs w:val="22"/>
              </w:rPr>
              <w:t xml:space="preserve"> and </w:t>
            </w:r>
            <w:proofErr w:type="spellStart"/>
            <w:r w:rsidR="00AA7446">
              <w:rPr>
                <w:sz w:val="22"/>
                <w:szCs w:val="22"/>
              </w:rPr>
              <w:t>Analysing</w:t>
            </w:r>
            <w:proofErr w:type="spellEnd"/>
            <w:r w:rsidR="00AA7446">
              <w:rPr>
                <w:sz w:val="22"/>
                <w:szCs w:val="22"/>
              </w:rPr>
              <w:t xml:space="preserve"> information</w:t>
            </w:r>
          </w:p>
          <w:p w:rsidR="00AA7446" w:rsidRPr="00AA7446" w:rsidRDefault="00AA7446" w:rsidP="00AA7446">
            <w:pPr>
              <w:pStyle w:val="ResumeText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Persuading and </w:t>
            </w:r>
            <w:r w:rsidRPr="00D41664">
              <w:rPr>
                <w:sz w:val="22"/>
                <w:szCs w:val="22"/>
              </w:rPr>
              <w:t>Negotiation Skills</w:t>
            </w:r>
          </w:p>
          <w:p w:rsidR="00AA7446" w:rsidRPr="00D41664" w:rsidRDefault="00AA7446" w:rsidP="00AA7446">
            <w:pPr>
              <w:pStyle w:val="ResumeText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Developing Digital Footprints</w:t>
            </w:r>
          </w:p>
        </w:tc>
      </w:tr>
      <w:tr w:rsidR="002C42BC" w:rsidRPr="00265CBB" w:rsidTr="00E940D9">
        <w:trPr>
          <w:trHeight w:val="791"/>
        </w:trPr>
        <w:tc>
          <w:tcPr>
            <w:tcW w:w="1170" w:type="dxa"/>
          </w:tcPr>
          <w:p w:rsidR="00716CED" w:rsidRPr="00D41664" w:rsidRDefault="004814BE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D41664">
              <w:rPr>
                <w:b/>
                <w:sz w:val="22"/>
                <w:szCs w:val="22"/>
              </w:rPr>
              <w:t>EDUCATION</w:t>
            </w:r>
          </w:p>
        </w:tc>
        <w:tc>
          <w:tcPr>
            <w:tcW w:w="110" w:type="dxa"/>
          </w:tcPr>
          <w:p w:rsidR="002C42BC" w:rsidRPr="00D41664" w:rsidRDefault="002C42BC" w:rsidP="00695B14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4814BE" w:rsidRPr="00D41664" w:rsidRDefault="00B00060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MIB         </w:t>
            </w:r>
            <w:proofErr w:type="gramStart"/>
            <w:r w:rsidRPr="00D41664">
              <w:rPr>
                <w:sz w:val="22"/>
                <w:szCs w:val="22"/>
              </w:rPr>
              <w:t xml:space="preserve">   (</w:t>
            </w:r>
            <w:proofErr w:type="gramEnd"/>
            <w:r w:rsidRPr="00D41664">
              <w:rPr>
                <w:sz w:val="22"/>
                <w:szCs w:val="22"/>
              </w:rPr>
              <w:t>2019-2021)</w:t>
            </w:r>
            <w:r w:rsidR="00265CBB" w:rsidRPr="00D41664">
              <w:rPr>
                <w:sz w:val="22"/>
                <w:szCs w:val="22"/>
              </w:rPr>
              <w:t xml:space="preserve">             </w:t>
            </w:r>
            <w:r w:rsidR="004814BE" w:rsidRPr="00D41664">
              <w:rPr>
                <w:sz w:val="22"/>
                <w:szCs w:val="22"/>
              </w:rPr>
              <w:t>IMS Ghaziab</w:t>
            </w:r>
            <w:r w:rsidRPr="00D41664">
              <w:rPr>
                <w:sz w:val="22"/>
                <w:szCs w:val="22"/>
              </w:rPr>
              <w:t>ad, University Courses Campus (</w:t>
            </w:r>
            <w:r w:rsidR="004814BE" w:rsidRPr="00D41664">
              <w:rPr>
                <w:sz w:val="22"/>
                <w:szCs w:val="22"/>
              </w:rPr>
              <w:t>PGD-Marketing)</w:t>
            </w:r>
          </w:p>
          <w:p w:rsidR="004814BE" w:rsidRPr="00D41664" w:rsidRDefault="004814BE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B.A          </w:t>
            </w:r>
            <w:proofErr w:type="gramStart"/>
            <w:r w:rsidRPr="00D41664">
              <w:rPr>
                <w:sz w:val="22"/>
                <w:szCs w:val="22"/>
              </w:rPr>
              <w:t xml:space="preserve">   (</w:t>
            </w:r>
            <w:proofErr w:type="gramEnd"/>
            <w:r w:rsidRPr="00D41664">
              <w:rPr>
                <w:sz w:val="22"/>
                <w:szCs w:val="22"/>
              </w:rPr>
              <w:t xml:space="preserve">2015-2018)             </w:t>
            </w:r>
            <w:r w:rsidR="00795B60" w:rsidRPr="00D41664">
              <w:rPr>
                <w:sz w:val="22"/>
                <w:szCs w:val="22"/>
              </w:rPr>
              <w:t xml:space="preserve">Arts Faculty, </w:t>
            </w:r>
            <w:r w:rsidRPr="00D41664">
              <w:rPr>
                <w:sz w:val="22"/>
                <w:szCs w:val="22"/>
              </w:rPr>
              <w:t>Delhi</w:t>
            </w:r>
            <w:r w:rsidR="00795B60" w:rsidRPr="00D41664">
              <w:rPr>
                <w:sz w:val="22"/>
                <w:szCs w:val="22"/>
              </w:rPr>
              <w:t xml:space="preserve"> University.</w:t>
            </w:r>
          </w:p>
          <w:p w:rsidR="004814BE" w:rsidRPr="00D41664" w:rsidRDefault="004814BE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XII           </w:t>
            </w:r>
            <w:proofErr w:type="gramStart"/>
            <w:r w:rsidRPr="00D41664">
              <w:rPr>
                <w:sz w:val="22"/>
                <w:szCs w:val="22"/>
              </w:rPr>
              <w:t xml:space="preserve">   (</w:t>
            </w:r>
            <w:proofErr w:type="gramEnd"/>
            <w:r w:rsidR="00265CBB" w:rsidRPr="00D41664">
              <w:rPr>
                <w:sz w:val="22"/>
                <w:szCs w:val="22"/>
              </w:rPr>
              <w:t xml:space="preserve">2013-2014)             </w:t>
            </w:r>
            <w:proofErr w:type="spellStart"/>
            <w:r w:rsidRPr="00D41664">
              <w:rPr>
                <w:sz w:val="22"/>
                <w:szCs w:val="22"/>
              </w:rPr>
              <w:t>Jeevan</w:t>
            </w:r>
            <w:proofErr w:type="spellEnd"/>
            <w:r w:rsidRPr="00D41664">
              <w:rPr>
                <w:sz w:val="22"/>
                <w:szCs w:val="22"/>
              </w:rPr>
              <w:t xml:space="preserve"> </w:t>
            </w:r>
            <w:proofErr w:type="spellStart"/>
            <w:r w:rsidRPr="00D41664">
              <w:rPr>
                <w:sz w:val="22"/>
                <w:szCs w:val="22"/>
              </w:rPr>
              <w:t>Jyoti</w:t>
            </w:r>
            <w:proofErr w:type="spellEnd"/>
            <w:r w:rsidRPr="00D41664">
              <w:rPr>
                <w:sz w:val="22"/>
                <w:szCs w:val="22"/>
              </w:rPr>
              <w:t xml:space="preserve"> </w:t>
            </w:r>
            <w:r w:rsidR="00E06958" w:rsidRPr="00D41664">
              <w:rPr>
                <w:sz w:val="22"/>
                <w:szCs w:val="22"/>
              </w:rPr>
              <w:t xml:space="preserve">Public School, </w:t>
            </w:r>
            <w:proofErr w:type="spellStart"/>
            <w:r w:rsidR="00E06958" w:rsidRPr="00D41664">
              <w:rPr>
                <w:sz w:val="22"/>
                <w:szCs w:val="22"/>
              </w:rPr>
              <w:t>Sondhi</w:t>
            </w:r>
            <w:proofErr w:type="spellEnd"/>
            <w:r w:rsidR="00E06958" w:rsidRPr="00D41664">
              <w:rPr>
                <w:sz w:val="22"/>
                <w:szCs w:val="22"/>
              </w:rPr>
              <w:t xml:space="preserve">, </w:t>
            </w:r>
            <w:proofErr w:type="spellStart"/>
            <w:r w:rsidR="00E06958" w:rsidRPr="00D41664">
              <w:rPr>
                <w:sz w:val="22"/>
                <w:szCs w:val="22"/>
              </w:rPr>
              <w:t>Jhajjar</w:t>
            </w:r>
            <w:proofErr w:type="spellEnd"/>
            <w:r w:rsidR="00E06958" w:rsidRPr="00D41664">
              <w:rPr>
                <w:sz w:val="22"/>
                <w:szCs w:val="22"/>
              </w:rPr>
              <w:t xml:space="preserve">, </w:t>
            </w:r>
            <w:r w:rsidRPr="00D41664">
              <w:rPr>
                <w:sz w:val="22"/>
                <w:szCs w:val="22"/>
              </w:rPr>
              <w:t>Haryana</w:t>
            </w:r>
          </w:p>
          <w:p w:rsidR="002C42BC" w:rsidRPr="00D41664" w:rsidRDefault="004814BE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X           </w:t>
            </w:r>
            <w:r w:rsidR="00265CBB" w:rsidRPr="00D41664">
              <w:rPr>
                <w:sz w:val="22"/>
                <w:szCs w:val="22"/>
              </w:rPr>
              <w:t xml:space="preserve">      (2011-2012)             </w:t>
            </w:r>
            <w:proofErr w:type="spellStart"/>
            <w:r w:rsidRPr="00D41664">
              <w:rPr>
                <w:sz w:val="22"/>
                <w:szCs w:val="22"/>
              </w:rPr>
              <w:t>Gya</w:t>
            </w:r>
            <w:r w:rsidR="00E06958" w:rsidRPr="00D41664">
              <w:rPr>
                <w:sz w:val="22"/>
                <w:szCs w:val="22"/>
              </w:rPr>
              <w:t>n</w:t>
            </w:r>
            <w:proofErr w:type="spellEnd"/>
            <w:r w:rsidR="00E06958" w:rsidRPr="00D41664">
              <w:rPr>
                <w:sz w:val="22"/>
                <w:szCs w:val="22"/>
              </w:rPr>
              <w:t xml:space="preserve"> Deep Sr. Sc. School, </w:t>
            </w:r>
            <w:proofErr w:type="spellStart"/>
            <w:r w:rsidR="00E06958" w:rsidRPr="00D41664">
              <w:rPr>
                <w:sz w:val="22"/>
                <w:szCs w:val="22"/>
              </w:rPr>
              <w:t>Khakhana</w:t>
            </w:r>
            <w:proofErr w:type="spellEnd"/>
            <w:r w:rsidR="00E06958" w:rsidRPr="00D41664">
              <w:rPr>
                <w:sz w:val="22"/>
                <w:szCs w:val="22"/>
              </w:rPr>
              <w:t xml:space="preserve"> </w:t>
            </w:r>
            <w:r w:rsidRPr="00D41664">
              <w:rPr>
                <w:sz w:val="22"/>
                <w:szCs w:val="22"/>
              </w:rPr>
              <w:t>(</w:t>
            </w:r>
            <w:proofErr w:type="spellStart"/>
            <w:r w:rsidRPr="00D41664">
              <w:rPr>
                <w:sz w:val="22"/>
                <w:szCs w:val="22"/>
              </w:rPr>
              <w:t>Jhajjar</w:t>
            </w:r>
            <w:proofErr w:type="spellEnd"/>
            <w:r w:rsidRPr="00D41664">
              <w:rPr>
                <w:sz w:val="22"/>
                <w:szCs w:val="22"/>
              </w:rPr>
              <w:t>)</w:t>
            </w:r>
          </w:p>
        </w:tc>
      </w:tr>
      <w:tr w:rsidR="002871FE" w:rsidRPr="00265CBB" w:rsidTr="00EA5508">
        <w:trPr>
          <w:trHeight w:val="746"/>
        </w:trPr>
        <w:tc>
          <w:tcPr>
            <w:tcW w:w="1170" w:type="dxa"/>
          </w:tcPr>
          <w:p w:rsidR="002871FE" w:rsidRPr="00D41664" w:rsidRDefault="002871FE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D41664">
              <w:rPr>
                <w:b/>
                <w:sz w:val="22"/>
                <w:szCs w:val="22"/>
              </w:rPr>
              <w:t>Internships and projects</w:t>
            </w:r>
          </w:p>
        </w:tc>
        <w:tc>
          <w:tcPr>
            <w:tcW w:w="110" w:type="dxa"/>
          </w:tcPr>
          <w:p w:rsidR="002871FE" w:rsidRPr="00D41664" w:rsidRDefault="002871FE" w:rsidP="00695B14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2871FE" w:rsidRPr="00D41664" w:rsidRDefault="008D02AC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Worked as a Marketing and Business D</w:t>
            </w:r>
            <w:r w:rsidR="002871FE" w:rsidRPr="00D41664">
              <w:rPr>
                <w:sz w:val="22"/>
                <w:szCs w:val="22"/>
              </w:rPr>
              <w:t>evelopment</w:t>
            </w:r>
            <w:r w:rsidRPr="00D41664">
              <w:rPr>
                <w:sz w:val="22"/>
                <w:szCs w:val="22"/>
              </w:rPr>
              <w:t xml:space="preserve"> for</w:t>
            </w:r>
            <w:r w:rsidR="00E940D9" w:rsidRPr="00D41664">
              <w:rPr>
                <w:sz w:val="22"/>
                <w:szCs w:val="22"/>
              </w:rPr>
              <w:t xml:space="preserve"> two month</w:t>
            </w:r>
            <w:r w:rsidRPr="00D41664">
              <w:rPr>
                <w:sz w:val="22"/>
                <w:szCs w:val="22"/>
              </w:rPr>
              <w:t xml:space="preserve"> (May-2020 to july-2020)</w:t>
            </w:r>
            <w:r w:rsidR="002871FE" w:rsidRPr="00D41664">
              <w:rPr>
                <w:sz w:val="22"/>
                <w:szCs w:val="22"/>
              </w:rPr>
              <w:t xml:space="preserve"> intern</w:t>
            </w:r>
            <w:r w:rsidR="00EA5508" w:rsidRPr="00D41664">
              <w:rPr>
                <w:sz w:val="22"/>
                <w:szCs w:val="22"/>
              </w:rPr>
              <w:t>ship</w:t>
            </w:r>
            <w:r w:rsidR="002871FE" w:rsidRPr="00D41664">
              <w:rPr>
                <w:sz w:val="22"/>
                <w:szCs w:val="22"/>
              </w:rPr>
              <w:t xml:space="preserve"> in </w:t>
            </w:r>
            <w:proofErr w:type="spellStart"/>
            <w:r w:rsidR="002871FE" w:rsidRPr="00D41664">
              <w:rPr>
                <w:sz w:val="22"/>
                <w:szCs w:val="22"/>
              </w:rPr>
              <w:t>Shavsi</w:t>
            </w:r>
            <w:proofErr w:type="spellEnd"/>
            <w:r w:rsidR="002871FE" w:rsidRPr="00D41664">
              <w:rPr>
                <w:sz w:val="22"/>
                <w:szCs w:val="22"/>
              </w:rPr>
              <w:t xml:space="preserve"> Global Services</w:t>
            </w:r>
            <w:r w:rsidR="00A97DB9" w:rsidRPr="00D41664">
              <w:rPr>
                <w:sz w:val="22"/>
                <w:szCs w:val="22"/>
              </w:rPr>
              <w:t>.</w:t>
            </w:r>
          </w:p>
        </w:tc>
      </w:tr>
      <w:tr w:rsidR="004814BE" w:rsidRPr="00265CBB" w:rsidTr="00695B14">
        <w:trPr>
          <w:trHeight w:val="629"/>
        </w:trPr>
        <w:tc>
          <w:tcPr>
            <w:tcW w:w="1170" w:type="dxa"/>
          </w:tcPr>
          <w:p w:rsidR="004814BE" w:rsidRPr="00D41664" w:rsidRDefault="009F25CC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D41664">
              <w:rPr>
                <w:b/>
                <w:sz w:val="22"/>
                <w:szCs w:val="22"/>
              </w:rPr>
              <w:t>WORKSHOp</w:t>
            </w:r>
            <w:r w:rsidR="004814BE" w:rsidRPr="00D41664">
              <w:rPr>
                <w:b/>
                <w:sz w:val="22"/>
                <w:szCs w:val="22"/>
              </w:rPr>
              <w:t xml:space="preserve">S </w:t>
            </w:r>
          </w:p>
        </w:tc>
        <w:tc>
          <w:tcPr>
            <w:tcW w:w="110" w:type="dxa"/>
          </w:tcPr>
          <w:p w:rsidR="004814BE" w:rsidRPr="00D41664" w:rsidRDefault="004814BE" w:rsidP="00695B14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510804" w:rsidRDefault="00510804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Workshop on ‘Statistics using Excel’ to learn the use of statistical tools in Excel.</w:t>
            </w:r>
          </w:p>
          <w:p w:rsidR="004814BE" w:rsidRPr="00D41664" w:rsidRDefault="00C84777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</w:t>
            </w:r>
            <w:r w:rsidR="00920FB3" w:rsidRPr="00D41664">
              <w:rPr>
                <w:sz w:val="22"/>
                <w:szCs w:val="22"/>
              </w:rPr>
              <w:t>orkshop on ‘</w:t>
            </w:r>
            <w:r w:rsidR="005541B6" w:rsidRPr="00D41664">
              <w:rPr>
                <w:sz w:val="22"/>
                <w:szCs w:val="22"/>
              </w:rPr>
              <w:t>Start-up and New Venture Creation</w:t>
            </w:r>
            <w:r w:rsidR="00920FB3" w:rsidRPr="00D41664">
              <w:rPr>
                <w:sz w:val="22"/>
                <w:szCs w:val="22"/>
              </w:rPr>
              <w:t xml:space="preserve">’ </w:t>
            </w:r>
            <w:r w:rsidR="007A6DFF" w:rsidRPr="00D41664">
              <w:rPr>
                <w:sz w:val="22"/>
                <w:szCs w:val="22"/>
              </w:rPr>
              <w:t>at IMSUC Campus, Ghaziabad.</w:t>
            </w:r>
          </w:p>
          <w:p w:rsidR="004814BE" w:rsidRPr="00D41664" w:rsidRDefault="00C84777" w:rsidP="00695B1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</w:t>
            </w:r>
            <w:r w:rsidR="004814BE" w:rsidRPr="00D41664">
              <w:rPr>
                <w:sz w:val="22"/>
                <w:szCs w:val="22"/>
              </w:rPr>
              <w:t>or</w:t>
            </w:r>
            <w:r w:rsidR="00920FB3" w:rsidRPr="00D41664">
              <w:rPr>
                <w:sz w:val="22"/>
                <w:szCs w:val="22"/>
              </w:rPr>
              <w:t>kshop on How MCA work to get co</w:t>
            </w:r>
            <w:r w:rsidR="004814BE" w:rsidRPr="00D41664">
              <w:rPr>
                <w:sz w:val="22"/>
                <w:szCs w:val="22"/>
              </w:rPr>
              <w:t>mmon i</w:t>
            </w:r>
            <w:r w:rsidR="00510804">
              <w:rPr>
                <w:sz w:val="22"/>
                <w:szCs w:val="22"/>
              </w:rPr>
              <w:t>nformation about a company.</w:t>
            </w:r>
          </w:p>
          <w:p w:rsidR="008D02AC" w:rsidRPr="00D41664" w:rsidRDefault="00C84777" w:rsidP="00675216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</w:t>
            </w:r>
            <w:r w:rsidR="000B5239" w:rsidRPr="00D41664">
              <w:rPr>
                <w:sz w:val="22"/>
                <w:szCs w:val="22"/>
              </w:rPr>
              <w:t xml:space="preserve">orkshop on ‘Digital Foot Printing’ </w:t>
            </w:r>
            <w:r w:rsidR="00510804">
              <w:rPr>
                <w:sz w:val="22"/>
                <w:szCs w:val="22"/>
              </w:rPr>
              <w:t xml:space="preserve">to understand Traceable Digital Activities on the internet </w:t>
            </w:r>
            <w:r w:rsidR="005F1860" w:rsidRPr="00D41664">
              <w:rPr>
                <w:sz w:val="22"/>
                <w:szCs w:val="22"/>
              </w:rPr>
              <w:t>in October 2019.</w:t>
            </w:r>
          </w:p>
          <w:p w:rsidR="009F25CC" w:rsidRPr="00D41664" w:rsidRDefault="00C84777" w:rsidP="00E940D9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W</w:t>
            </w:r>
            <w:r w:rsidR="000B5239" w:rsidRPr="00D41664">
              <w:rPr>
                <w:sz w:val="22"/>
                <w:szCs w:val="22"/>
              </w:rPr>
              <w:t xml:space="preserve">orkshop on ‘Finance for Non –Finance’ </w:t>
            </w:r>
            <w:r w:rsidR="005F1860" w:rsidRPr="00D41664">
              <w:rPr>
                <w:sz w:val="22"/>
                <w:szCs w:val="22"/>
              </w:rPr>
              <w:t>in January, 2020.</w:t>
            </w:r>
          </w:p>
        </w:tc>
      </w:tr>
      <w:tr w:rsidR="000B5239" w:rsidRPr="00265CBB" w:rsidTr="00265CBB">
        <w:trPr>
          <w:trHeight w:val="16"/>
        </w:trPr>
        <w:tc>
          <w:tcPr>
            <w:tcW w:w="1170" w:type="dxa"/>
          </w:tcPr>
          <w:p w:rsidR="00EA5508" w:rsidRPr="00D41664" w:rsidRDefault="00EA5508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</w:p>
          <w:p w:rsidR="000B5239" w:rsidRPr="00D41664" w:rsidRDefault="00191B7C" w:rsidP="00695B14">
            <w:pPr>
              <w:pStyle w:val="Heading1"/>
              <w:spacing w:before="0" w:after="0" w:line="240" w:lineRule="auto"/>
              <w:jc w:val="left"/>
              <w:rPr>
                <w:b/>
                <w:sz w:val="22"/>
                <w:szCs w:val="22"/>
              </w:rPr>
            </w:pPr>
            <w:r w:rsidRPr="00E12E30">
              <w:rPr>
                <w:b/>
                <w:sz w:val="22"/>
                <w:szCs w:val="22"/>
              </w:rPr>
              <w:t xml:space="preserve">industry &amp; </w:t>
            </w:r>
            <w:r w:rsidR="00695B14" w:rsidRPr="00E12E30">
              <w:rPr>
                <w:b/>
                <w:sz w:val="22"/>
                <w:szCs w:val="22"/>
              </w:rPr>
              <w:t>academia participatioN</w:t>
            </w:r>
            <w:r w:rsidR="00D41664" w:rsidRPr="00E12E30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10" w:type="dxa"/>
          </w:tcPr>
          <w:p w:rsidR="000B5239" w:rsidRPr="00D41664" w:rsidRDefault="000B5239" w:rsidP="00695B14">
            <w:pPr>
              <w:pStyle w:val="ListParagraph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</w:p>
        </w:tc>
        <w:tc>
          <w:tcPr>
            <w:tcW w:w="10707" w:type="dxa"/>
            <w:gridSpan w:val="2"/>
          </w:tcPr>
          <w:p w:rsidR="000B5239" w:rsidRPr="00D41664" w:rsidRDefault="000B5239" w:rsidP="0038202C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rFonts w:eastAsiaTheme="minorEastAsia"/>
                <w:sz w:val="22"/>
                <w:szCs w:val="22"/>
              </w:rPr>
            </w:pPr>
            <w:r w:rsidRPr="00D41664">
              <w:rPr>
                <w:rFonts w:eastAsiaTheme="minorEastAsia"/>
                <w:sz w:val="22"/>
                <w:szCs w:val="22"/>
              </w:rPr>
              <w:t>Man</w:t>
            </w:r>
            <w:r w:rsidR="008D02AC" w:rsidRPr="00D41664">
              <w:rPr>
                <w:rFonts w:eastAsiaTheme="minorEastAsia"/>
                <w:sz w:val="22"/>
                <w:szCs w:val="22"/>
              </w:rPr>
              <w:t>aged Blood Donation C</w:t>
            </w:r>
            <w:r w:rsidR="007E2635" w:rsidRPr="00D41664">
              <w:rPr>
                <w:rFonts w:eastAsiaTheme="minorEastAsia"/>
                <w:sz w:val="22"/>
                <w:szCs w:val="22"/>
              </w:rPr>
              <w:t>amp in IMSUC, Ghaziabad organiz</w:t>
            </w:r>
            <w:r w:rsidRPr="00D41664">
              <w:rPr>
                <w:rFonts w:eastAsiaTheme="minorEastAsia"/>
                <w:sz w:val="22"/>
                <w:szCs w:val="22"/>
              </w:rPr>
              <w:t>ed by Rotary Club Sahibabad</w:t>
            </w:r>
            <w:r w:rsidR="00A2775A" w:rsidRPr="00D41664">
              <w:rPr>
                <w:rFonts w:eastAsiaTheme="minorEastAsia"/>
                <w:sz w:val="22"/>
                <w:szCs w:val="22"/>
              </w:rPr>
              <w:t>.</w:t>
            </w:r>
          </w:p>
          <w:p w:rsidR="005E7120" w:rsidRPr="00D41664" w:rsidRDefault="00171CD1" w:rsidP="0038202C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rFonts w:eastAsiaTheme="minorEastAsia"/>
                <w:sz w:val="22"/>
                <w:szCs w:val="22"/>
              </w:rPr>
              <w:t xml:space="preserve">Organized </w:t>
            </w:r>
            <w:r w:rsidR="007E2635" w:rsidRPr="00D41664">
              <w:rPr>
                <w:rFonts w:eastAsiaTheme="minorEastAsia"/>
                <w:sz w:val="22"/>
                <w:szCs w:val="22"/>
              </w:rPr>
              <w:t xml:space="preserve">‘LOKTANTRA’ </w:t>
            </w:r>
            <w:r w:rsidR="000B5239" w:rsidRPr="00D41664">
              <w:rPr>
                <w:rFonts w:eastAsiaTheme="minorEastAsia"/>
                <w:sz w:val="22"/>
                <w:szCs w:val="22"/>
              </w:rPr>
              <w:t>to get clarity about Indian political environment</w:t>
            </w:r>
            <w:r w:rsidR="00137501" w:rsidRPr="00D41664">
              <w:rPr>
                <w:rFonts w:eastAsiaTheme="minorEastAsia"/>
                <w:sz w:val="22"/>
                <w:szCs w:val="22"/>
              </w:rPr>
              <w:t>.</w:t>
            </w:r>
          </w:p>
          <w:p w:rsidR="00E940D9" w:rsidRPr="00D41664" w:rsidRDefault="00137501" w:rsidP="0038202C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Visit</w:t>
            </w:r>
            <w:r w:rsidR="00E06958" w:rsidRPr="00D41664">
              <w:rPr>
                <w:sz w:val="22"/>
                <w:szCs w:val="22"/>
              </w:rPr>
              <w:t>ed</w:t>
            </w:r>
            <w:r w:rsidR="00265CBB" w:rsidRPr="00D41664">
              <w:rPr>
                <w:sz w:val="22"/>
                <w:szCs w:val="22"/>
              </w:rPr>
              <w:t xml:space="preserve"> Coca-Cola Moon B</w:t>
            </w:r>
            <w:r w:rsidR="00EA76FF" w:rsidRPr="00D41664">
              <w:rPr>
                <w:sz w:val="22"/>
                <w:szCs w:val="22"/>
              </w:rPr>
              <w:t xml:space="preserve">everage Private </w:t>
            </w:r>
            <w:r w:rsidR="002F743A" w:rsidRPr="00D41664">
              <w:rPr>
                <w:sz w:val="22"/>
                <w:szCs w:val="22"/>
              </w:rPr>
              <w:t>Ltd.</w:t>
            </w:r>
            <w:r w:rsidR="005F1860" w:rsidRPr="00D41664">
              <w:rPr>
                <w:sz w:val="22"/>
                <w:szCs w:val="22"/>
              </w:rPr>
              <w:t>, in</w:t>
            </w:r>
            <w:r w:rsidR="007A6DFF" w:rsidRPr="00D41664">
              <w:rPr>
                <w:sz w:val="22"/>
                <w:szCs w:val="22"/>
              </w:rPr>
              <w:t xml:space="preserve"> </w:t>
            </w:r>
            <w:r w:rsidR="00E940D9" w:rsidRPr="00D41664">
              <w:rPr>
                <w:sz w:val="22"/>
                <w:szCs w:val="22"/>
              </w:rPr>
              <w:t>August-2019.</w:t>
            </w:r>
          </w:p>
          <w:p w:rsidR="00137501" w:rsidRPr="00D41664" w:rsidRDefault="00137501" w:rsidP="0038202C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Vi</w:t>
            </w:r>
            <w:r w:rsidR="002F743A" w:rsidRPr="00D41664">
              <w:rPr>
                <w:sz w:val="22"/>
                <w:szCs w:val="22"/>
              </w:rPr>
              <w:t>sit</w:t>
            </w:r>
            <w:r w:rsidR="00265CBB" w:rsidRPr="00D41664">
              <w:rPr>
                <w:sz w:val="22"/>
                <w:szCs w:val="22"/>
              </w:rPr>
              <w:t>ed</w:t>
            </w:r>
            <w:r w:rsidR="002F743A" w:rsidRPr="00D41664">
              <w:rPr>
                <w:sz w:val="22"/>
                <w:szCs w:val="22"/>
              </w:rPr>
              <w:t xml:space="preserve"> to Parle Agro Private Ltd</w:t>
            </w:r>
            <w:r w:rsidR="005F1860" w:rsidRPr="00D41664">
              <w:rPr>
                <w:sz w:val="22"/>
                <w:szCs w:val="22"/>
              </w:rPr>
              <w:t>, in</w:t>
            </w:r>
            <w:r w:rsidRPr="00D41664">
              <w:rPr>
                <w:sz w:val="22"/>
                <w:szCs w:val="22"/>
              </w:rPr>
              <w:t xml:space="preserve"> Sep</w:t>
            </w:r>
            <w:r w:rsidR="00EB6FE1" w:rsidRPr="00D41664">
              <w:rPr>
                <w:sz w:val="22"/>
                <w:szCs w:val="22"/>
              </w:rPr>
              <w:t>tember-2019</w:t>
            </w:r>
            <w:r w:rsidR="00E940D9" w:rsidRPr="00D41664">
              <w:rPr>
                <w:sz w:val="22"/>
                <w:szCs w:val="22"/>
              </w:rPr>
              <w:t>.</w:t>
            </w:r>
          </w:p>
          <w:p w:rsidR="00E940D9" w:rsidRPr="00D41664" w:rsidRDefault="00E06958" w:rsidP="0057444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Visit</w:t>
            </w:r>
            <w:r w:rsidR="00265CBB" w:rsidRPr="00D41664">
              <w:rPr>
                <w:sz w:val="22"/>
                <w:szCs w:val="22"/>
              </w:rPr>
              <w:t>ed to Yakult Danone India Private L</w:t>
            </w:r>
            <w:r w:rsidRPr="00D41664">
              <w:rPr>
                <w:sz w:val="22"/>
                <w:szCs w:val="22"/>
              </w:rPr>
              <w:t>imited</w:t>
            </w:r>
            <w:r w:rsidR="009F25CC" w:rsidRPr="00D41664">
              <w:rPr>
                <w:sz w:val="22"/>
                <w:szCs w:val="22"/>
              </w:rPr>
              <w:t xml:space="preserve">. </w:t>
            </w:r>
            <w:proofErr w:type="spellStart"/>
            <w:r w:rsidR="009F25CC" w:rsidRPr="00D41664">
              <w:rPr>
                <w:sz w:val="22"/>
                <w:szCs w:val="22"/>
              </w:rPr>
              <w:t>Bahadurgarh</w:t>
            </w:r>
            <w:proofErr w:type="spellEnd"/>
            <w:r w:rsidR="009F25CC" w:rsidRPr="00D41664">
              <w:rPr>
                <w:sz w:val="22"/>
                <w:szCs w:val="22"/>
              </w:rPr>
              <w:t xml:space="preserve">, </w:t>
            </w:r>
            <w:r w:rsidR="005F1860" w:rsidRPr="00D41664">
              <w:rPr>
                <w:sz w:val="22"/>
                <w:szCs w:val="22"/>
              </w:rPr>
              <w:t>in</w:t>
            </w:r>
            <w:r w:rsidRPr="00D41664">
              <w:rPr>
                <w:sz w:val="22"/>
                <w:szCs w:val="22"/>
              </w:rPr>
              <w:t xml:space="preserve"> </w:t>
            </w:r>
            <w:r w:rsidR="00265CBB" w:rsidRPr="00D41664">
              <w:rPr>
                <w:sz w:val="22"/>
                <w:szCs w:val="22"/>
              </w:rPr>
              <w:t>M</w:t>
            </w:r>
            <w:r w:rsidR="00137501" w:rsidRPr="00D41664">
              <w:rPr>
                <w:sz w:val="22"/>
                <w:szCs w:val="22"/>
              </w:rPr>
              <w:t>arch-</w:t>
            </w:r>
            <w:r w:rsidR="00E940D9" w:rsidRPr="00D41664">
              <w:rPr>
                <w:sz w:val="22"/>
                <w:szCs w:val="22"/>
              </w:rPr>
              <w:t>2020.</w:t>
            </w:r>
          </w:p>
          <w:p w:rsidR="00191B7C" w:rsidRPr="00D41664" w:rsidRDefault="00391C2F" w:rsidP="0057444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Attended national seminar on </w:t>
            </w:r>
            <w:r w:rsidR="00D41664" w:rsidRPr="00D41664">
              <w:rPr>
                <w:sz w:val="22"/>
                <w:szCs w:val="22"/>
              </w:rPr>
              <w:t>“</w:t>
            </w:r>
            <w:r w:rsidRPr="00D41664">
              <w:rPr>
                <w:sz w:val="22"/>
                <w:szCs w:val="22"/>
              </w:rPr>
              <w:t>Indian financial system: Tactical Issues,</w:t>
            </w:r>
            <w:r w:rsidR="005F1860" w:rsidRPr="00D41664">
              <w:rPr>
                <w:sz w:val="22"/>
                <w:szCs w:val="22"/>
              </w:rPr>
              <w:t xml:space="preserve"> Challenges and Scope</w:t>
            </w:r>
            <w:r w:rsidR="00D41664" w:rsidRPr="00D41664">
              <w:rPr>
                <w:sz w:val="22"/>
                <w:szCs w:val="22"/>
              </w:rPr>
              <w:t>’’</w:t>
            </w:r>
            <w:r w:rsidR="005F1860" w:rsidRPr="00D41664">
              <w:rPr>
                <w:sz w:val="22"/>
                <w:szCs w:val="22"/>
              </w:rPr>
              <w:t xml:space="preserve"> in October, 2019.</w:t>
            </w:r>
          </w:p>
          <w:p w:rsidR="0038202C" w:rsidRPr="00D41664" w:rsidRDefault="00191B7C" w:rsidP="0038202C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>A</w:t>
            </w:r>
            <w:r w:rsidR="00265CBB" w:rsidRPr="00D41664">
              <w:rPr>
                <w:sz w:val="22"/>
                <w:szCs w:val="22"/>
              </w:rPr>
              <w:t>ttended national conference on Business Transformation through Sustainability, E</w:t>
            </w:r>
            <w:r w:rsidRPr="00D41664">
              <w:rPr>
                <w:sz w:val="22"/>
                <w:szCs w:val="22"/>
              </w:rPr>
              <w:t>ntrepreneurship a</w:t>
            </w:r>
            <w:r w:rsidR="00265CBB" w:rsidRPr="00D41664">
              <w:rPr>
                <w:sz w:val="22"/>
                <w:szCs w:val="22"/>
              </w:rPr>
              <w:t>nd D</w:t>
            </w:r>
            <w:r w:rsidRPr="00D41664">
              <w:rPr>
                <w:sz w:val="22"/>
                <w:szCs w:val="22"/>
              </w:rPr>
              <w:t>igitalization</w:t>
            </w:r>
            <w:r w:rsidR="009F25CC" w:rsidRPr="00D41664">
              <w:rPr>
                <w:sz w:val="22"/>
                <w:szCs w:val="22"/>
              </w:rPr>
              <w:t xml:space="preserve"> </w:t>
            </w:r>
            <w:r w:rsidR="005F1860" w:rsidRPr="00D41664">
              <w:rPr>
                <w:sz w:val="22"/>
                <w:szCs w:val="22"/>
              </w:rPr>
              <w:t>in</w:t>
            </w:r>
            <w:r w:rsidR="00265CBB" w:rsidRPr="00D41664">
              <w:rPr>
                <w:sz w:val="22"/>
                <w:szCs w:val="22"/>
              </w:rPr>
              <w:t xml:space="preserve"> </w:t>
            </w:r>
            <w:r w:rsidR="009F25CC" w:rsidRPr="00D41664">
              <w:rPr>
                <w:sz w:val="22"/>
                <w:szCs w:val="22"/>
              </w:rPr>
              <w:t>Nov 2019.</w:t>
            </w:r>
          </w:p>
          <w:p w:rsidR="002871FE" w:rsidRPr="00D41664" w:rsidRDefault="0038202C" w:rsidP="00D41664">
            <w:pPr>
              <w:pStyle w:val="ResumeText"/>
              <w:numPr>
                <w:ilvl w:val="0"/>
                <w:numId w:val="15"/>
              </w:numPr>
              <w:spacing w:before="0" w:after="0" w:line="240" w:lineRule="auto"/>
              <w:rPr>
                <w:sz w:val="22"/>
                <w:szCs w:val="22"/>
              </w:rPr>
            </w:pPr>
            <w:r w:rsidRPr="00D41664">
              <w:rPr>
                <w:sz w:val="22"/>
                <w:szCs w:val="22"/>
              </w:rPr>
              <w:t xml:space="preserve">Attended </w:t>
            </w:r>
            <w:r w:rsidR="00D41664">
              <w:rPr>
                <w:sz w:val="22"/>
                <w:szCs w:val="22"/>
              </w:rPr>
              <w:t xml:space="preserve">various </w:t>
            </w:r>
            <w:r w:rsidRPr="00D41664">
              <w:rPr>
                <w:sz w:val="22"/>
                <w:szCs w:val="22"/>
              </w:rPr>
              <w:t xml:space="preserve">Guest lecture </w:t>
            </w:r>
            <w:r w:rsidR="00D41664">
              <w:rPr>
                <w:sz w:val="22"/>
                <w:szCs w:val="22"/>
              </w:rPr>
              <w:t>to know about contemporary Business Envir</w:t>
            </w:r>
            <w:r w:rsidR="00510804">
              <w:rPr>
                <w:sz w:val="22"/>
                <w:szCs w:val="22"/>
              </w:rPr>
              <w:t xml:space="preserve">onment and the role of </w:t>
            </w:r>
            <w:proofErr w:type="spellStart"/>
            <w:r w:rsidR="00510804">
              <w:rPr>
                <w:sz w:val="22"/>
                <w:szCs w:val="22"/>
              </w:rPr>
              <w:t>Digitalisation</w:t>
            </w:r>
            <w:proofErr w:type="spellEnd"/>
            <w:r w:rsidR="00510804">
              <w:rPr>
                <w:sz w:val="22"/>
                <w:szCs w:val="22"/>
              </w:rPr>
              <w:t>.</w:t>
            </w:r>
            <w:r w:rsidR="00D41664" w:rsidRPr="00D41664">
              <w:rPr>
                <w:sz w:val="22"/>
                <w:szCs w:val="22"/>
              </w:rPr>
              <w:t xml:space="preserve"> </w:t>
            </w:r>
          </w:p>
          <w:p w:rsidR="002871FE" w:rsidRPr="00D41664" w:rsidRDefault="002871FE" w:rsidP="00695B14">
            <w:pPr>
              <w:pStyle w:val="ResumeText"/>
              <w:spacing w:before="0" w:after="0" w:line="240" w:lineRule="auto"/>
              <w:rPr>
                <w:sz w:val="22"/>
                <w:szCs w:val="22"/>
              </w:rPr>
            </w:pPr>
          </w:p>
          <w:p w:rsidR="002871FE" w:rsidRPr="00D41664" w:rsidRDefault="002871FE" w:rsidP="00695B14">
            <w:pPr>
              <w:pStyle w:val="ResumeText"/>
              <w:spacing w:before="0" w:after="0" w:line="240" w:lineRule="auto"/>
              <w:rPr>
                <w:sz w:val="22"/>
                <w:szCs w:val="22"/>
              </w:rPr>
            </w:pPr>
          </w:p>
          <w:p w:rsidR="00191B7C" w:rsidRPr="00D41664" w:rsidRDefault="00191B7C" w:rsidP="00695B14">
            <w:pPr>
              <w:pStyle w:val="ResumeText"/>
              <w:spacing w:before="0" w:after="0" w:line="240" w:lineRule="auto"/>
              <w:rPr>
                <w:sz w:val="22"/>
                <w:szCs w:val="22"/>
              </w:rPr>
            </w:pPr>
          </w:p>
          <w:p w:rsidR="00137501" w:rsidRPr="00D41664" w:rsidRDefault="00137501" w:rsidP="00695B14">
            <w:pPr>
              <w:pStyle w:val="ResumeText"/>
              <w:spacing w:before="0" w:after="0" w:line="240" w:lineRule="auto"/>
              <w:ind w:left="720"/>
              <w:rPr>
                <w:sz w:val="22"/>
                <w:szCs w:val="22"/>
              </w:rPr>
            </w:pPr>
          </w:p>
        </w:tc>
      </w:tr>
      <w:tr w:rsidR="002871FE" w:rsidRPr="00265CBB" w:rsidTr="00695B14">
        <w:trPr>
          <w:gridAfter w:val="1"/>
          <w:wAfter w:w="2844" w:type="dxa"/>
          <w:trHeight w:val="16"/>
        </w:trPr>
        <w:tc>
          <w:tcPr>
            <w:tcW w:w="1170" w:type="dxa"/>
          </w:tcPr>
          <w:p w:rsidR="002871FE" w:rsidRPr="00265CBB" w:rsidRDefault="002871FE" w:rsidP="00116CE2">
            <w:pPr>
              <w:spacing w:before="0" w:line="240" w:lineRule="auto"/>
              <w:jc w:val="both"/>
              <w:rPr>
                <w:b/>
                <w:color w:val="7E97AD" w:themeColor="accent1"/>
                <w:szCs w:val="18"/>
              </w:rPr>
            </w:pPr>
          </w:p>
        </w:tc>
        <w:tc>
          <w:tcPr>
            <w:tcW w:w="7973" w:type="dxa"/>
            <w:gridSpan w:val="2"/>
          </w:tcPr>
          <w:p w:rsidR="002871FE" w:rsidRPr="00265CBB" w:rsidRDefault="002871FE" w:rsidP="00116CE2">
            <w:pPr>
              <w:pStyle w:val="ResumeText"/>
              <w:spacing w:before="0" w:line="240" w:lineRule="auto"/>
              <w:jc w:val="both"/>
              <w:rPr>
                <w:szCs w:val="18"/>
              </w:rPr>
            </w:pPr>
          </w:p>
        </w:tc>
      </w:tr>
    </w:tbl>
    <w:p w:rsidR="00E90EED" w:rsidRPr="00265CBB" w:rsidRDefault="00E90EED" w:rsidP="00116CE2">
      <w:pPr>
        <w:spacing w:before="0" w:line="240" w:lineRule="auto"/>
        <w:jc w:val="both"/>
        <w:rPr>
          <w:szCs w:val="18"/>
        </w:rPr>
      </w:pPr>
    </w:p>
    <w:p w:rsidR="00265CBB" w:rsidRPr="00265CBB" w:rsidRDefault="00265CBB">
      <w:pPr>
        <w:spacing w:before="0" w:line="240" w:lineRule="auto"/>
        <w:jc w:val="both"/>
        <w:rPr>
          <w:szCs w:val="18"/>
        </w:rPr>
      </w:pPr>
    </w:p>
    <w:sectPr w:rsidR="00265CBB" w:rsidRPr="00265CBB" w:rsidSect="008B2A53">
      <w:footerReference w:type="default" r:id="rId14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1E1" w:rsidRDefault="005831E1">
      <w:pPr>
        <w:spacing w:before="0" w:after="0" w:line="240" w:lineRule="auto"/>
      </w:pPr>
      <w:r>
        <w:separator/>
      </w:r>
    </w:p>
  </w:endnote>
  <w:endnote w:type="continuationSeparator" w:id="0">
    <w:p w:rsidR="005831E1" w:rsidRDefault="005831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2BC" w:rsidRDefault="00414819">
    <w:pPr>
      <w:pStyle w:val="Footer"/>
    </w:pPr>
    <w:r>
      <w:t xml:space="preserve">Page </w:t>
    </w:r>
    <w:r w:rsidR="00C03700">
      <w:fldChar w:fldCharType="begin"/>
    </w:r>
    <w:r>
      <w:instrText xml:space="preserve"> PAGE </w:instrText>
    </w:r>
    <w:r w:rsidR="00C03700">
      <w:fldChar w:fldCharType="separate"/>
    </w:r>
    <w:r w:rsidR="000A3F04">
      <w:rPr>
        <w:noProof/>
      </w:rPr>
      <w:t>2</w:t>
    </w:r>
    <w:r w:rsidR="00C037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1E1" w:rsidRDefault="005831E1">
      <w:pPr>
        <w:spacing w:before="0" w:after="0" w:line="240" w:lineRule="auto"/>
      </w:pPr>
      <w:r>
        <w:separator/>
      </w:r>
    </w:p>
  </w:footnote>
  <w:footnote w:type="continuationSeparator" w:id="0">
    <w:p w:rsidR="005831E1" w:rsidRDefault="005831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12F"/>
    <w:multiLevelType w:val="hybridMultilevel"/>
    <w:tmpl w:val="66F2D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E24E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0222"/>
    <w:multiLevelType w:val="multilevel"/>
    <w:tmpl w:val="F46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4A0D"/>
    <w:multiLevelType w:val="multilevel"/>
    <w:tmpl w:val="134E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97C14"/>
    <w:multiLevelType w:val="multilevel"/>
    <w:tmpl w:val="CF4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7390"/>
    <w:multiLevelType w:val="hybridMultilevel"/>
    <w:tmpl w:val="4518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43D31"/>
    <w:multiLevelType w:val="multilevel"/>
    <w:tmpl w:val="8BC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37D45"/>
    <w:multiLevelType w:val="hybridMultilevel"/>
    <w:tmpl w:val="E06E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41B66"/>
    <w:multiLevelType w:val="multilevel"/>
    <w:tmpl w:val="B7CE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2575D"/>
    <w:multiLevelType w:val="multilevel"/>
    <w:tmpl w:val="8356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E244A"/>
    <w:multiLevelType w:val="hybridMultilevel"/>
    <w:tmpl w:val="402C5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E7689"/>
    <w:multiLevelType w:val="hybridMultilevel"/>
    <w:tmpl w:val="6382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23BA1"/>
    <w:multiLevelType w:val="hybridMultilevel"/>
    <w:tmpl w:val="6E58ACEC"/>
    <w:lvl w:ilvl="0" w:tplc="724A071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 w:val="0"/>
        <w:color w:val="595959" w:themeColor="text1" w:themeTint="A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C7A67"/>
    <w:multiLevelType w:val="hybridMultilevel"/>
    <w:tmpl w:val="11EE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AB447B"/>
    <w:multiLevelType w:val="multilevel"/>
    <w:tmpl w:val="ACCA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847CD"/>
    <w:multiLevelType w:val="multilevel"/>
    <w:tmpl w:val="9A3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13"/>
  </w:num>
  <w:num w:numId="7">
    <w:abstractNumId w:val="14"/>
  </w:num>
  <w:num w:numId="8">
    <w:abstractNumId w:val="8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0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8D"/>
    <w:rsid w:val="000132EE"/>
    <w:rsid w:val="00036AB4"/>
    <w:rsid w:val="0004089E"/>
    <w:rsid w:val="000532AB"/>
    <w:rsid w:val="000549C3"/>
    <w:rsid w:val="000711F3"/>
    <w:rsid w:val="00074DE8"/>
    <w:rsid w:val="00080F23"/>
    <w:rsid w:val="000862C6"/>
    <w:rsid w:val="000A3F04"/>
    <w:rsid w:val="000B5239"/>
    <w:rsid w:val="000E64B7"/>
    <w:rsid w:val="000E7A14"/>
    <w:rsid w:val="000F5B45"/>
    <w:rsid w:val="000F70D7"/>
    <w:rsid w:val="00116CE2"/>
    <w:rsid w:val="00137501"/>
    <w:rsid w:val="00140AF2"/>
    <w:rsid w:val="0015027A"/>
    <w:rsid w:val="00166E48"/>
    <w:rsid w:val="00171CD1"/>
    <w:rsid w:val="00181540"/>
    <w:rsid w:val="00191B7C"/>
    <w:rsid w:val="001A2DD4"/>
    <w:rsid w:val="001B6DAD"/>
    <w:rsid w:val="001D7B62"/>
    <w:rsid w:val="001E550E"/>
    <w:rsid w:val="001E76A4"/>
    <w:rsid w:val="00215EBD"/>
    <w:rsid w:val="002508E5"/>
    <w:rsid w:val="00265CBB"/>
    <w:rsid w:val="0026752B"/>
    <w:rsid w:val="0027534B"/>
    <w:rsid w:val="002762B6"/>
    <w:rsid w:val="00283DD4"/>
    <w:rsid w:val="002871FE"/>
    <w:rsid w:val="00287BBA"/>
    <w:rsid w:val="00296841"/>
    <w:rsid w:val="002A4474"/>
    <w:rsid w:val="002C163B"/>
    <w:rsid w:val="002C42BC"/>
    <w:rsid w:val="002C6525"/>
    <w:rsid w:val="002F54DD"/>
    <w:rsid w:val="002F5F60"/>
    <w:rsid w:val="002F743A"/>
    <w:rsid w:val="0030298D"/>
    <w:rsid w:val="00317FB0"/>
    <w:rsid w:val="00330482"/>
    <w:rsid w:val="00332E29"/>
    <w:rsid w:val="00333642"/>
    <w:rsid w:val="00333696"/>
    <w:rsid w:val="00340389"/>
    <w:rsid w:val="00345AE3"/>
    <w:rsid w:val="003757FD"/>
    <w:rsid w:val="0038202C"/>
    <w:rsid w:val="00391C2F"/>
    <w:rsid w:val="00395E60"/>
    <w:rsid w:val="003C11FF"/>
    <w:rsid w:val="003C18D8"/>
    <w:rsid w:val="003D224C"/>
    <w:rsid w:val="003E1555"/>
    <w:rsid w:val="00405EDB"/>
    <w:rsid w:val="0040734B"/>
    <w:rsid w:val="00414819"/>
    <w:rsid w:val="00426ED0"/>
    <w:rsid w:val="00462133"/>
    <w:rsid w:val="004814BE"/>
    <w:rsid w:val="00490361"/>
    <w:rsid w:val="004925E7"/>
    <w:rsid w:val="004967D7"/>
    <w:rsid w:val="004D584D"/>
    <w:rsid w:val="004F0FB8"/>
    <w:rsid w:val="00503A8D"/>
    <w:rsid w:val="00506AE1"/>
    <w:rsid w:val="00510804"/>
    <w:rsid w:val="00511838"/>
    <w:rsid w:val="00540131"/>
    <w:rsid w:val="00540C23"/>
    <w:rsid w:val="005541B6"/>
    <w:rsid w:val="00562CA2"/>
    <w:rsid w:val="005831E1"/>
    <w:rsid w:val="005A0B06"/>
    <w:rsid w:val="005E7120"/>
    <w:rsid w:val="005F1860"/>
    <w:rsid w:val="006145ED"/>
    <w:rsid w:val="00625F16"/>
    <w:rsid w:val="006418DC"/>
    <w:rsid w:val="00653447"/>
    <w:rsid w:val="00660AD1"/>
    <w:rsid w:val="00666B1A"/>
    <w:rsid w:val="0067260C"/>
    <w:rsid w:val="00695B14"/>
    <w:rsid w:val="006A3BCE"/>
    <w:rsid w:val="006C5886"/>
    <w:rsid w:val="006E2352"/>
    <w:rsid w:val="006F6D52"/>
    <w:rsid w:val="00700B00"/>
    <w:rsid w:val="00716CED"/>
    <w:rsid w:val="00741020"/>
    <w:rsid w:val="00746D73"/>
    <w:rsid w:val="0075586E"/>
    <w:rsid w:val="00761EF9"/>
    <w:rsid w:val="00790CFB"/>
    <w:rsid w:val="00794040"/>
    <w:rsid w:val="00795B60"/>
    <w:rsid w:val="007A1F45"/>
    <w:rsid w:val="007A6DFF"/>
    <w:rsid w:val="007A711D"/>
    <w:rsid w:val="007B24D6"/>
    <w:rsid w:val="007C62FE"/>
    <w:rsid w:val="007D29E3"/>
    <w:rsid w:val="007E2635"/>
    <w:rsid w:val="007F395A"/>
    <w:rsid w:val="008052DB"/>
    <w:rsid w:val="00820852"/>
    <w:rsid w:val="0083364B"/>
    <w:rsid w:val="00843483"/>
    <w:rsid w:val="00851D4F"/>
    <w:rsid w:val="00852907"/>
    <w:rsid w:val="0086656E"/>
    <w:rsid w:val="00875E1B"/>
    <w:rsid w:val="008A42CF"/>
    <w:rsid w:val="008B07DC"/>
    <w:rsid w:val="008B1260"/>
    <w:rsid w:val="008B2A53"/>
    <w:rsid w:val="008D02AC"/>
    <w:rsid w:val="008E176B"/>
    <w:rsid w:val="008E7DFE"/>
    <w:rsid w:val="008F1192"/>
    <w:rsid w:val="008F4466"/>
    <w:rsid w:val="0090377D"/>
    <w:rsid w:val="00903874"/>
    <w:rsid w:val="00906629"/>
    <w:rsid w:val="00915A7D"/>
    <w:rsid w:val="00920FB3"/>
    <w:rsid w:val="00945DD1"/>
    <w:rsid w:val="0095798D"/>
    <w:rsid w:val="00963C4D"/>
    <w:rsid w:val="009758D8"/>
    <w:rsid w:val="00976425"/>
    <w:rsid w:val="009970D8"/>
    <w:rsid w:val="009A014E"/>
    <w:rsid w:val="009B2070"/>
    <w:rsid w:val="009C242C"/>
    <w:rsid w:val="009E4851"/>
    <w:rsid w:val="009F1BDD"/>
    <w:rsid w:val="009F25CC"/>
    <w:rsid w:val="009F3E7C"/>
    <w:rsid w:val="009F66CD"/>
    <w:rsid w:val="00A00BAA"/>
    <w:rsid w:val="00A01FCF"/>
    <w:rsid w:val="00A05662"/>
    <w:rsid w:val="00A216DF"/>
    <w:rsid w:val="00A2775A"/>
    <w:rsid w:val="00A365C2"/>
    <w:rsid w:val="00A74CC6"/>
    <w:rsid w:val="00A97DB9"/>
    <w:rsid w:val="00AA7446"/>
    <w:rsid w:val="00AB4421"/>
    <w:rsid w:val="00AC70CA"/>
    <w:rsid w:val="00AD016E"/>
    <w:rsid w:val="00AE6D02"/>
    <w:rsid w:val="00B00060"/>
    <w:rsid w:val="00B1686B"/>
    <w:rsid w:val="00B2258A"/>
    <w:rsid w:val="00B30B55"/>
    <w:rsid w:val="00B47DCC"/>
    <w:rsid w:val="00B77740"/>
    <w:rsid w:val="00B93511"/>
    <w:rsid w:val="00BB29D4"/>
    <w:rsid w:val="00BB6EFC"/>
    <w:rsid w:val="00BC0D43"/>
    <w:rsid w:val="00BD0360"/>
    <w:rsid w:val="00BF4FF2"/>
    <w:rsid w:val="00C03700"/>
    <w:rsid w:val="00C32D42"/>
    <w:rsid w:val="00C4593E"/>
    <w:rsid w:val="00C80250"/>
    <w:rsid w:val="00C84777"/>
    <w:rsid w:val="00C8561C"/>
    <w:rsid w:val="00C87E4A"/>
    <w:rsid w:val="00C921C1"/>
    <w:rsid w:val="00CB32AB"/>
    <w:rsid w:val="00CE419B"/>
    <w:rsid w:val="00CE61D0"/>
    <w:rsid w:val="00CF1953"/>
    <w:rsid w:val="00D06358"/>
    <w:rsid w:val="00D41664"/>
    <w:rsid w:val="00D66FF1"/>
    <w:rsid w:val="00D757F2"/>
    <w:rsid w:val="00D93FF1"/>
    <w:rsid w:val="00DD48FD"/>
    <w:rsid w:val="00E06958"/>
    <w:rsid w:val="00E12D2A"/>
    <w:rsid w:val="00E12E30"/>
    <w:rsid w:val="00E24E02"/>
    <w:rsid w:val="00E301C6"/>
    <w:rsid w:val="00E44A75"/>
    <w:rsid w:val="00E90EED"/>
    <w:rsid w:val="00E940D9"/>
    <w:rsid w:val="00EA5508"/>
    <w:rsid w:val="00EA76FF"/>
    <w:rsid w:val="00EB2E09"/>
    <w:rsid w:val="00EB6FE1"/>
    <w:rsid w:val="00EE1108"/>
    <w:rsid w:val="00EE1F4D"/>
    <w:rsid w:val="00EF63FB"/>
    <w:rsid w:val="00F406B3"/>
    <w:rsid w:val="00F560C2"/>
    <w:rsid w:val="00F70A2C"/>
    <w:rsid w:val="00F74FFA"/>
    <w:rsid w:val="00F94BFD"/>
    <w:rsid w:val="00FA678E"/>
    <w:rsid w:val="00FE0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F09D4"/>
  <w15:docId w15:val="{07DCA1A3-FBC3-4569-83F2-6047F2F4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53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B2A53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B2A53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2A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A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A5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A5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A5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A5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A5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rsid w:val="008B2A5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sid w:val="008B2A53"/>
    <w:rPr>
      <w:kern w:val="20"/>
    </w:rPr>
  </w:style>
  <w:style w:type="paragraph" w:styleId="Footer">
    <w:name w:val="footer"/>
    <w:basedOn w:val="Normal"/>
    <w:link w:val="FooterChar"/>
    <w:uiPriority w:val="2"/>
    <w:unhideWhenUsed/>
    <w:rsid w:val="008B2A53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sid w:val="008B2A53"/>
    <w:rPr>
      <w:kern w:val="20"/>
    </w:rPr>
  </w:style>
  <w:style w:type="paragraph" w:customStyle="1" w:styleId="ResumeText">
    <w:name w:val="Resume Text"/>
    <w:basedOn w:val="Normal"/>
    <w:qFormat/>
    <w:rsid w:val="008B2A53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8B2A53"/>
    <w:rPr>
      <w:color w:val="808080"/>
    </w:rPr>
  </w:style>
  <w:style w:type="table" w:styleId="TableGrid">
    <w:name w:val="Table Grid"/>
    <w:basedOn w:val="TableNormal"/>
    <w:uiPriority w:val="59"/>
    <w:rsid w:val="008B2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8B2A53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sid w:val="008B2A53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B2A53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A53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A53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A53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A5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A53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A53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8B2A53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8B2A53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rsid w:val="008B2A53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sid w:val="008B2A53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rsid w:val="008B2A53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rsid w:val="008B2A53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sid w:val="008B2A53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rsid w:val="008B2A53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sid w:val="008B2A53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rsid w:val="008B2A53"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sid w:val="008B2A53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sid w:val="008B2A53"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rsid w:val="008B2A53"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8B2A53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9C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9C3"/>
    <w:rPr>
      <w:rFonts w:ascii="Tahoma" w:hAnsi="Tahoma" w:cs="Tahoma"/>
      <w:kern w:val="2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1108"/>
    <w:rPr>
      <w:color w:val="646464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116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varnita.goyal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varnita.goyal@gmail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iyankaS\IMSUC\Formalities\6%207%208%20PI\2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Mobile No.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</Template>
  <TotalTime>801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VARNITA GOYAL</dc:creator>
  <cp:keywords>Email ]</cp:keywords>
  <cp:lastModifiedBy>user</cp:lastModifiedBy>
  <cp:revision>62</cp:revision>
  <cp:lastPrinted>2019-04-23T08:44:00Z</cp:lastPrinted>
  <dcterms:created xsi:type="dcterms:W3CDTF">2020-01-07T14:32:00Z</dcterms:created>
  <dcterms:modified xsi:type="dcterms:W3CDTF">2021-01-14T05:28:00Z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