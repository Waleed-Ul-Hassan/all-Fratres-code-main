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7"/>
        <w:tblW w:w="921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3"/>
        <w:gridCol w:w="613"/>
        <w:gridCol w:w="5525"/>
      </w:tblGrid>
      <w:tr w:rsidR="001B2ABD" w14:paraId="62CB8428" w14:textId="77777777" w:rsidTr="004B50FD">
        <w:trPr>
          <w:trHeight w:val="3635"/>
        </w:trPr>
        <w:tc>
          <w:tcPr>
            <w:tcW w:w="3073" w:type="dxa"/>
            <w:vAlign w:val="bottom"/>
          </w:tcPr>
          <w:p w14:paraId="588AD437" w14:textId="41C85491" w:rsidR="001B2ABD" w:rsidRDefault="004058E0" w:rsidP="004B50F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D6128DA" wp14:editId="2E8DD101">
                  <wp:extent cx="1685290" cy="127414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31" cy="128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" w:type="dxa"/>
          </w:tcPr>
          <w:p w14:paraId="60FC3871" w14:textId="77777777" w:rsidR="001B2ABD" w:rsidRDefault="001B2ABD" w:rsidP="004B50FD">
            <w:pPr>
              <w:tabs>
                <w:tab w:val="left" w:pos="990"/>
              </w:tabs>
            </w:pPr>
          </w:p>
        </w:tc>
        <w:tc>
          <w:tcPr>
            <w:tcW w:w="5525" w:type="dxa"/>
            <w:vAlign w:val="bottom"/>
          </w:tcPr>
          <w:p w14:paraId="470E278F" w14:textId="272FD11D" w:rsidR="001B2ABD" w:rsidRPr="002712E9" w:rsidRDefault="00305394" w:rsidP="004B50FD">
            <w:pPr>
              <w:pStyle w:val="Title"/>
              <w:rPr>
                <w:sz w:val="72"/>
                <w:szCs w:val="72"/>
              </w:rPr>
            </w:pPr>
            <w:r w:rsidRPr="002712E9">
              <w:rPr>
                <w:sz w:val="72"/>
                <w:szCs w:val="72"/>
              </w:rPr>
              <w:t>DI</w:t>
            </w:r>
            <w:r w:rsidR="004058E0" w:rsidRPr="002712E9">
              <w:rPr>
                <w:sz w:val="72"/>
                <w:szCs w:val="72"/>
              </w:rPr>
              <w:t>pesh S</w:t>
            </w:r>
            <w:r w:rsidR="00AB0FD3" w:rsidRPr="002712E9">
              <w:rPr>
                <w:sz w:val="72"/>
                <w:szCs w:val="72"/>
              </w:rPr>
              <w:t>.</w:t>
            </w:r>
            <w:r w:rsidR="004058E0" w:rsidRPr="002712E9">
              <w:rPr>
                <w:sz w:val="72"/>
                <w:szCs w:val="72"/>
              </w:rPr>
              <w:t xml:space="preserve"> Purkar</w:t>
            </w:r>
          </w:p>
          <w:p w14:paraId="7B993A55" w14:textId="77777777" w:rsidR="001B2ABD" w:rsidRDefault="004058E0" w:rsidP="004B50FD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IFS ERP Solution Consultant</w:t>
            </w:r>
          </w:p>
          <w:p w14:paraId="051070FE" w14:textId="70760B37" w:rsidR="00305394" w:rsidRPr="00305394" w:rsidRDefault="00305394" w:rsidP="004B50FD"/>
        </w:tc>
      </w:tr>
      <w:tr w:rsidR="001B2ABD" w14:paraId="5211D4E3" w14:textId="77777777" w:rsidTr="004B50FD">
        <w:trPr>
          <w:trHeight w:val="5472"/>
        </w:trPr>
        <w:tc>
          <w:tcPr>
            <w:tcW w:w="3073" w:type="dxa"/>
          </w:tcPr>
          <w:sdt>
            <w:sdtPr>
              <w:id w:val="-1711873194"/>
              <w:placeholder>
                <w:docPart w:val="EEECFBC465E94843B305C496B92F12A9"/>
              </w:placeholder>
              <w:temporary/>
              <w:showingPlcHdr/>
              <w15:appearance w15:val="hidden"/>
            </w:sdtPr>
            <w:sdtEndPr/>
            <w:sdtContent>
              <w:p w14:paraId="3499E21A" w14:textId="77777777" w:rsidR="001B2ABD" w:rsidRDefault="00036450" w:rsidP="004B50F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7984C42" w14:textId="0228ABB3" w:rsidR="00036450" w:rsidRDefault="004058E0" w:rsidP="004B50FD">
            <w:r>
              <w:t>Belong to Project and Manufacturing domain expertise.</w:t>
            </w:r>
          </w:p>
          <w:p w14:paraId="6D4FA786" w14:textId="7245D4A2" w:rsidR="004058E0" w:rsidRDefault="004058E0" w:rsidP="004B50FD">
            <w:r>
              <w:t>Good hands-on experience with IT solution and consulting.</w:t>
            </w:r>
          </w:p>
          <w:p w14:paraId="7D66047E" w14:textId="76CDDCE5" w:rsidR="004058E0" w:rsidRDefault="004058E0" w:rsidP="004B50FD">
            <w:r>
              <w:t>Successfully delivered solution and responsibilities for more than 10 years in</w:t>
            </w:r>
            <w:r w:rsidR="00AB0FD3">
              <w:t xml:space="preserve"> Manufacturing and IT</w:t>
            </w:r>
            <w:r>
              <w:t xml:space="preserve"> industry</w:t>
            </w:r>
            <w:r w:rsidR="00AB0FD3">
              <w:t>.</w:t>
            </w:r>
          </w:p>
          <w:p w14:paraId="18B25A6B" w14:textId="77777777" w:rsidR="00036450" w:rsidRDefault="00036450" w:rsidP="004B50FD"/>
          <w:sdt>
            <w:sdtPr>
              <w:id w:val="-1954003311"/>
              <w:placeholder>
                <w:docPart w:val="9F682639625844D5AA7CA27CF7BA5601"/>
              </w:placeholder>
              <w:temporary/>
              <w:showingPlcHdr/>
              <w15:appearance w15:val="hidden"/>
            </w:sdtPr>
            <w:sdtEndPr/>
            <w:sdtContent>
              <w:p w14:paraId="0D437791" w14:textId="77777777" w:rsidR="00036450" w:rsidRPr="00CB0055" w:rsidRDefault="00CB0055" w:rsidP="004B50F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4FBD9A5CEFF44EC9B5965DEF58F9146"/>
              </w:placeholder>
              <w:temporary/>
              <w:showingPlcHdr/>
              <w15:appearance w15:val="hidden"/>
            </w:sdtPr>
            <w:sdtEndPr/>
            <w:sdtContent>
              <w:p w14:paraId="704EAE18" w14:textId="77777777" w:rsidR="004D3011" w:rsidRDefault="004D3011" w:rsidP="004B50FD">
                <w:r w:rsidRPr="004D3011">
                  <w:t>PHONE:</w:t>
                </w:r>
              </w:p>
            </w:sdtContent>
          </w:sdt>
          <w:p w14:paraId="1579C64F" w14:textId="432DF89B" w:rsidR="004D3011" w:rsidRDefault="00AB0FD3" w:rsidP="004B50FD">
            <w:r>
              <w:t>+91-7506164047</w:t>
            </w:r>
          </w:p>
          <w:p w14:paraId="244C31AE" w14:textId="77777777" w:rsidR="004D3011" w:rsidRDefault="004D3011" w:rsidP="004B50FD"/>
          <w:sdt>
            <w:sdtPr>
              <w:id w:val="-240260293"/>
              <w:placeholder>
                <w:docPart w:val="227AFABF7A9D4E7DAC440F4DF378CD40"/>
              </w:placeholder>
              <w:temporary/>
              <w:showingPlcHdr/>
              <w15:appearance w15:val="hidden"/>
            </w:sdtPr>
            <w:sdtEndPr/>
            <w:sdtContent>
              <w:p w14:paraId="1A1A9B08" w14:textId="77777777" w:rsidR="004D3011" w:rsidRDefault="004D3011" w:rsidP="004B50FD">
                <w:r w:rsidRPr="004D3011">
                  <w:t>EMAIL:</w:t>
                </w:r>
              </w:p>
            </w:sdtContent>
          </w:sdt>
          <w:p w14:paraId="09BA4BF0" w14:textId="6761CCA2" w:rsidR="00036450" w:rsidRPr="00E4381A" w:rsidRDefault="00AB0FD3" w:rsidP="004B50FD">
            <w:pPr>
              <w:rPr>
                <w:rStyle w:val="Hyperlink"/>
              </w:rPr>
            </w:pPr>
            <w:r>
              <w:t>dpurkar612@gmail.com</w:t>
            </w:r>
          </w:p>
          <w:sdt>
            <w:sdtPr>
              <w:id w:val="-1444214663"/>
              <w:placeholder>
                <w:docPart w:val="D637F476EA5641AF8FD613C35137B5F0"/>
              </w:placeholder>
              <w:temporary/>
              <w:showingPlcHdr/>
              <w15:appearance w15:val="hidden"/>
            </w:sdtPr>
            <w:sdtEndPr/>
            <w:sdtContent>
              <w:p w14:paraId="4AFFFB59" w14:textId="77777777" w:rsidR="004D3011" w:rsidRPr="00CB0055" w:rsidRDefault="00CB0055" w:rsidP="004B50FD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0095156" w14:textId="77777777" w:rsidR="009538E5" w:rsidRDefault="009538E5" w:rsidP="009538E5">
            <w:r>
              <w:t>Cooking</w:t>
            </w:r>
          </w:p>
          <w:p w14:paraId="595A51E8" w14:textId="59C445A9" w:rsidR="004D3011" w:rsidRDefault="00AB0FD3" w:rsidP="004B50FD">
            <w:r>
              <w:t>Singing</w:t>
            </w:r>
          </w:p>
          <w:p w14:paraId="7905238B" w14:textId="1EE5A14F" w:rsidR="004D3011" w:rsidRDefault="00AB0FD3" w:rsidP="004B50FD">
            <w:r>
              <w:t>Playing Musical Instruments</w:t>
            </w:r>
          </w:p>
          <w:p w14:paraId="55318BC6" w14:textId="79718F07" w:rsidR="004D3011" w:rsidRDefault="00AB0FD3" w:rsidP="004B50FD">
            <w:r>
              <w:t>Cricket</w:t>
            </w:r>
          </w:p>
          <w:p w14:paraId="07561EEC" w14:textId="77777777" w:rsidR="004D3011" w:rsidRDefault="00AB0FD3" w:rsidP="004B50FD">
            <w:r>
              <w:t>Badminton</w:t>
            </w:r>
          </w:p>
          <w:p w14:paraId="0E606A7F" w14:textId="77777777" w:rsidR="0056227F" w:rsidRDefault="0056227F" w:rsidP="004B50FD"/>
          <w:p w14:paraId="3AE69040" w14:textId="77777777" w:rsidR="0056227F" w:rsidRDefault="0056227F" w:rsidP="004B50FD"/>
          <w:p w14:paraId="2B60630B" w14:textId="77777777" w:rsidR="0056227F" w:rsidRDefault="0056227F" w:rsidP="004B50FD"/>
          <w:p w14:paraId="26B193B9" w14:textId="77777777" w:rsidR="0056227F" w:rsidRDefault="0056227F" w:rsidP="004B50FD"/>
          <w:p w14:paraId="2546DEE8" w14:textId="77777777" w:rsidR="0056227F" w:rsidRDefault="0056227F" w:rsidP="004B50FD"/>
          <w:p w14:paraId="41937684" w14:textId="77777777" w:rsidR="0056227F" w:rsidRDefault="0056227F" w:rsidP="004B50FD"/>
          <w:p w14:paraId="33E833E0" w14:textId="77777777" w:rsidR="0056227F" w:rsidRDefault="0056227F" w:rsidP="004B50FD"/>
          <w:p w14:paraId="184FB63C" w14:textId="77777777" w:rsidR="0056227F" w:rsidRDefault="0056227F" w:rsidP="004B50FD"/>
          <w:p w14:paraId="686591BB" w14:textId="77777777" w:rsidR="0056227F" w:rsidRDefault="0056227F" w:rsidP="004B50FD"/>
          <w:p w14:paraId="319523CE" w14:textId="77777777" w:rsidR="0056227F" w:rsidRDefault="0056227F" w:rsidP="004B50FD"/>
          <w:p w14:paraId="1942FFD2" w14:textId="77777777" w:rsidR="0056227F" w:rsidRDefault="0056227F" w:rsidP="004B50FD"/>
          <w:p w14:paraId="18046964" w14:textId="77777777" w:rsidR="0056227F" w:rsidRDefault="0056227F" w:rsidP="004B50FD"/>
          <w:p w14:paraId="0709D3AA" w14:textId="77777777" w:rsidR="0056227F" w:rsidRDefault="0056227F" w:rsidP="004B50FD"/>
          <w:p w14:paraId="556AE720" w14:textId="77777777" w:rsidR="0056227F" w:rsidRDefault="0056227F" w:rsidP="004B50FD"/>
          <w:p w14:paraId="6751A1F3" w14:textId="77777777" w:rsidR="0056227F" w:rsidRDefault="0056227F" w:rsidP="004B50FD"/>
          <w:p w14:paraId="5161D23C" w14:textId="77777777" w:rsidR="0056227F" w:rsidRDefault="0056227F" w:rsidP="004B50FD"/>
          <w:p w14:paraId="7F03B749" w14:textId="77777777" w:rsidR="0056227F" w:rsidRDefault="0056227F" w:rsidP="004B50FD"/>
          <w:p w14:paraId="7F21E52A" w14:textId="77777777" w:rsidR="0056227F" w:rsidRDefault="0056227F" w:rsidP="004B50FD"/>
          <w:p w14:paraId="7EF3C393" w14:textId="77777777" w:rsidR="0056227F" w:rsidRDefault="0056227F" w:rsidP="004B50FD"/>
          <w:p w14:paraId="4D5C39F2" w14:textId="77777777" w:rsidR="0056227F" w:rsidRDefault="0056227F" w:rsidP="004B50FD"/>
          <w:p w14:paraId="22511654" w14:textId="77777777" w:rsidR="0056227F" w:rsidRDefault="0056227F" w:rsidP="004B50FD"/>
          <w:p w14:paraId="6FEC6CBE" w14:textId="77777777" w:rsidR="0056227F" w:rsidRDefault="0056227F" w:rsidP="004B50FD"/>
          <w:p w14:paraId="1D1B1634" w14:textId="77777777" w:rsidR="0056227F" w:rsidRDefault="0056227F" w:rsidP="004B50FD"/>
          <w:p w14:paraId="20C683B9" w14:textId="77777777" w:rsidR="002712E9" w:rsidRDefault="0056227F" w:rsidP="004B50FD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56227F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Certifications</w:t>
            </w:r>
          </w:p>
          <w:p w14:paraId="1743E93E" w14:textId="72AAF430" w:rsidR="0056227F" w:rsidRDefault="002712E9" w:rsidP="004B50FD">
            <w:pPr>
              <w:rPr>
                <w:color w:val="000000" w:themeColor="text1"/>
              </w:rPr>
            </w:pPr>
            <w:r w:rsidRPr="002712E9">
              <w:rPr>
                <w:color w:val="000000" w:themeColor="text1"/>
              </w:rPr>
              <w:t>IFS 10 Essentials Implementation Methodology</w:t>
            </w:r>
          </w:p>
          <w:p w14:paraId="5F8EA9D9" w14:textId="77777777" w:rsidR="002712E9" w:rsidRDefault="002712E9" w:rsidP="004B50FD">
            <w:pPr>
              <w:rPr>
                <w:color w:val="000000" w:themeColor="text1"/>
              </w:rPr>
            </w:pPr>
          </w:p>
          <w:p w14:paraId="1ACC5763" w14:textId="749E2D4B" w:rsidR="002712E9" w:rsidRDefault="002712E9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IFS 10 Essentials scope tool</w:t>
            </w:r>
          </w:p>
          <w:p w14:paraId="733C79F9" w14:textId="77777777" w:rsidR="009538E5" w:rsidRDefault="009538E5" w:rsidP="004B50FD">
            <w:pPr>
              <w:rPr>
                <w:color w:val="000000" w:themeColor="text1"/>
              </w:rPr>
            </w:pPr>
          </w:p>
          <w:p w14:paraId="763BF11F" w14:textId="77777777" w:rsidR="009538E5" w:rsidRDefault="009538E5" w:rsidP="009538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Agile Methodology</w:t>
            </w:r>
          </w:p>
          <w:p w14:paraId="2A292EF5" w14:textId="77777777" w:rsidR="002712E9" w:rsidRDefault="002712E9" w:rsidP="004B50FD">
            <w:pPr>
              <w:rPr>
                <w:color w:val="000000" w:themeColor="text1"/>
              </w:rPr>
            </w:pPr>
          </w:p>
          <w:p w14:paraId="08B94345" w14:textId="08FB29C6" w:rsidR="002712E9" w:rsidRDefault="002712E9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Primavera P6 R8</w:t>
            </w:r>
          </w:p>
          <w:p w14:paraId="267E5052" w14:textId="77777777" w:rsidR="002712E9" w:rsidRDefault="002712E9" w:rsidP="004B50FD">
            <w:pPr>
              <w:rPr>
                <w:color w:val="000000" w:themeColor="text1"/>
              </w:rPr>
            </w:pPr>
          </w:p>
          <w:p w14:paraId="0915B2AB" w14:textId="13B7FA86" w:rsidR="002712E9" w:rsidRDefault="002712E9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Project </w:t>
            </w:r>
            <w:r w:rsidR="007E3E54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anagement </w:t>
            </w:r>
            <w:r w:rsidR="007E3E54">
              <w:rPr>
                <w:color w:val="000000" w:themeColor="text1"/>
              </w:rPr>
              <w:t>and Planning C</w:t>
            </w:r>
            <w:r>
              <w:rPr>
                <w:color w:val="000000" w:themeColor="text1"/>
              </w:rPr>
              <w:t>oncepts</w:t>
            </w:r>
          </w:p>
          <w:p w14:paraId="56CCCF25" w14:textId="77777777" w:rsidR="002712E9" w:rsidRDefault="002712E9" w:rsidP="004B50FD">
            <w:pPr>
              <w:rPr>
                <w:color w:val="000000" w:themeColor="text1"/>
              </w:rPr>
            </w:pPr>
          </w:p>
          <w:p w14:paraId="0F098E76" w14:textId="0A33A1E0" w:rsidR="002712E9" w:rsidRDefault="002712E9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MS project </w:t>
            </w:r>
          </w:p>
          <w:p w14:paraId="79D5C345" w14:textId="77777777" w:rsidR="002712E9" w:rsidRDefault="002712E9" w:rsidP="004B50FD">
            <w:pPr>
              <w:rPr>
                <w:color w:val="000000" w:themeColor="text1"/>
              </w:rPr>
            </w:pPr>
          </w:p>
          <w:p w14:paraId="4CD55608" w14:textId="77777777" w:rsidR="002712E9" w:rsidRPr="002712E9" w:rsidRDefault="002712E9" w:rsidP="004B50FD">
            <w:pPr>
              <w:rPr>
                <w:color w:val="000000" w:themeColor="text1"/>
              </w:rPr>
            </w:pPr>
          </w:p>
          <w:p w14:paraId="03916CFC" w14:textId="77777777" w:rsidR="0056227F" w:rsidRDefault="0056227F" w:rsidP="004B50FD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Appreciations</w:t>
            </w:r>
          </w:p>
          <w:p w14:paraId="20FED36D" w14:textId="2B2F9B2D" w:rsidR="002712E9" w:rsidRDefault="002712E9" w:rsidP="004B50FD">
            <w:pPr>
              <w:rPr>
                <w:color w:val="000000" w:themeColor="text1"/>
              </w:rPr>
            </w:pPr>
            <w:r w:rsidRPr="002712E9">
              <w:rPr>
                <w:color w:val="000000" w:themeColor="text1"/>
              </w:rPr>
              <w:t>Customer appreciation for on time delevery of project phase implementations</w:t>
            </w:r>
            <w:r>
              <w:rPr>
                <w:color w:val="000000" w:themeColor="text1"/>
              </w:rPr>
              <w:t xml:space="preserve"> of IFS</w:t>
            </w:r>
          </w:p>
          <w:p w14:paraId="3DFCF5D9" w14:textId="77777777" w:rsidR="002712E9" w:rsidRDefault="002712E9" w:rsidP="004B50FD">
            <w:pPr>
              <w:rPr>
                <w:color w:val="000000" w:themeColor="text1"/>
              </w:rPr>
            </w:pPr>
          </w:p>
          <w:p w14:paraId="73FC663A" w14:textId="46DA32DF" w:rsidR="002712E9" w:rsidRDefault="002712E9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Appreciation on End-to-end user trainings for business process and IFS </w:t>
            </w:r>
          </w:p>
          <w:p w14:paraId="3BDE7E83" w14:textId="61A837D6" w:rsidR="00243782" w:rsidRDefault="00243782" w:rsidP="004B50FD">
            <w:pPr>
              <w:rPr>
                <w:color w:val="000000" w:themeColor="text1"/>
              </w:rPr>
            </w:pPr>
          </w:p>
          <w:p w14:paraId="0D72FB31" w14:textId="34373AA4" w:rsidR="00243782" w:rsidRDefault="00243782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CSR activities</w:t>
            </w:r>
          </w:p>
          <w:p w14:paraId="45D170BB" w14:textId="0EDE96E5" w:rsidR="008143B8" w:rsidRDefault="008143B8" w:rsidP="004B50FD">
            <w:pPr>
              <w:rPr>
                <w:color w:val="000000" w:themeColor="text1"/>
              </w:rPr>
            </w:pPr>
          </w:p>
          <w:p w14:paraId="0C4F8452" w14:textId="4303C442" w:rsidR="008143B8" w:rsidRPr="008143B8" w:rsidRDefault="008143B8" w:rsidP="004B50FD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8143B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Personal Details</w:t>
            </w:r>
          </w:p>
          <w:p w14:paraId="29127C49" w14:textId="3F3D4F5F" w:rsidR="002712E9" w:rsidRDefault="002712E9" w:rsidP="004B50FD">
            <w:pPr>
              <w:rPr>
                <w:color w:val="000000" w:themeColor="text1"/>
              </w:rPr>
            </w:pPr>
          </w:p>
          <w:p w14:paraId="2E1AC468" w14:textId="6AD3AF4A" w:rsidR="008143B8" w:rsidRDefault="008143B8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Passport – Yes</w:t>
            </w:r>
          </w:p>
          <w:p w14:paraId="55F88991" w14:textId="0994DDD5" w:rsidR="00B01244" w:rsidRDefault="00B01244" w:rsidP="004B50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Location - Mumbai</w:t>
            </w:r>
          </w:p>
          <w:p w14:paraId="46E9FB9B" w14:textId="77777777" w:rsidR="008143B8" w:rsidRDefault="008143B8" w:rsidP="004B50FD">
            <w:pPr>
              <w:rPr>
                <w:color w:val="000000" w:themeColor="text1"/>
              </w:rPr>
            </w:pPr>
          </w:p>
          <w:p w14:paraId="68CC0391" w14:textId="34EAA6EC" w:rsidR="002712E9" w:rsidRPr="004D3011" w:rsidRDefault="002712E9" w:rsidP="004B50FD"/>
        </w:tc>
        <w:tc>
          <w:tcPr>
            <w:tcW w:w="613" w:type="dxa"/>
          </w:tcPr>
          <w:p w14:paraId="75B1CD4E" w14:textId="77777777" w:rsidR="001B2ABD" w:rsidRDefault="001B2ABD" w:rsidP="004B50FD">
            <w:pPr>
              <w:tabs>
                <w:tab w:val="left" w:pos="990"/>
              </w:tabs>
            </w:pPr>
          </w:p>
        </w:tc>
        <w:tc>
          <w:tcPr>
            <w:tcW w:w="5525" w:type="dxa"/>
          </w:tcPr>
          <w:sdt>
            <w:sdtPr>
              <w:id w:val="1049110328"/>
              <w:placeholder>
                <w:docPart w:val="7AA8F9C70AD140439A8BFD238D65CC38"/>
              </w:placeholder>
              <w:temporary/>
              <w:showingPlcHdr/>
              <w15:appearance w15:val="hidden"/>
            </w:sdtPr>
            <w:sdtEndPr/>
            <w:sdtContent>
              <w:p w14:paraId="411E1E4D" w14:textId="77777777" w:rsidR="001B2ABD" w:rsidRDefault="00E25A26" w:rsidP="004B50F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8546C5" w14:textId="0789DD66" w:rsidR="004D3011" w:rsidRDefault="004058E0" w:rsidP="004B50FD">
            <w:r>
              <w:t xml:space="preserve">Post Graduate - MBA – Masters </w:t>
            </w:r>
            <w:r w:rsidR="00AB0FD3">
              <w:t>in</w:t>
            </w:r>
            <w:r>
              <w:t xml:space="preserve"> Business Administration </w:t>
            </w:r>
          </w:p>
          <w:p w14:paraId="3CA921B4" w14:textId="6EF0129B" w:rsidR="004058E0" w:rsidRDefault="004058E0" w:rsidP="004B50FD">
            <w:r>
              <w:t>Stream – Production and Operation Management</w:t>
            </w:r>
          </w:p>
          <w:p w14:paraId="73F8DD36" w14:textId="6B4B90D0" w:rsidR="00036450" w:rsidRDefault="00036450" w:rsidP="004B50FD"/>
          <w:p w14:paraId="029C37DC" w14:textId="6D8C2B86" w:rsidR="004058E0" w:rsidRDefault="004058E0" w:rsidP="004B50FD">
            <w:r>
              <w:t xml:space="preserve">Graduate - B.E. - Batcheler Of Engineering  </w:t>
            </w:r>
          </w:p>
          <w:p w14:paraId="4CFF7612" w14:textId="1EE48D6B" w:rsidR="004058E0" w:rsidRDefault="004058E0" w:rsidP="004B50FD">
            <w:r>
              <w:t xml:space="preserve">Stream - Mechanical </w:t>
            </w:r>
          </w:p>
          <w:sdt>
            <w:sdtPr>
              <w:id w:val="1001553383"/>
              <w:placeholder>
                <w:docPart w:val="CE122EEA0E8146AB83CD21BA7832225E"/>
              </w:placeholder>
              <w:temporary/>
              <w:showingPlcHdr/>
              <w15:appearance w15:val="hidden"/>
            </w:sdtPr>
            <w:sdtEndPr/>
            <w:sdtContent>
              <w:p w14:paraId="6EF0C55A" w14:textId="77777777" w:rsidR="00036450" w:rsidRDefault="00036450" w:rsidP="004B50F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5CFF3C0" w14:textId="65919E1A" w:rsidR="00036450" w:rsidRDefault="00667197" w:rsidP="004B50FD">
            <w:pPr>
              <w:pStyle w:val="Heading4"/>
              <w:rPr>
                <w:bCs/>
              </w:rPr>
            </w:pPr>
            <w:r>
              <w:t>Capgemini INDIA</w:t>
            </w:r>
            <w:r w:rsidR="00036450">
              <w:t xml:space="preserve"> </w:t>
            </w:r>
            <w:r>
              <w:t>[Senior Consultant]</w:t>
            </w:r>
          </w:p>
          <w:p w14:paraId="35C6CF83" w14:textId="65126EE2" w:rsidR="00036450" w:rsidRDefault="00667197" w:rsidP="004B50FD">
            <w:pPr>
              <w:pStyle w:val="Date"/>
            </w:pPr>
            <w:r>
              <w:t xml:space="preserve">[Sept. 2019] </w:t>
            </w:r>
            <w:r w:rsidR="00036450" w:rsidRPr="00036450">
              <w:t>–</w:t>
            </w:r>
            <w:r>
              <w:t xml:space="preserve"> Till Today</w:t>
            </w:r>
          </w:p>
          <w:p w14:paraId="0F34B4FD" w14:textId="7135520E" w:rsidR="003D77C4" w:rsidRPr="003D77C4" w:rsidRDefault="003D77C4" w:rsidP="003D77C4">
            <w:r>
              <w:t>Roles and Responsibilities</w:t>
            </w:r>
          </w:p>
          <w:p w14:paraId="430EBEA5" w14:textId="77777777" w:rsidR="00E517FD" w:rsidRPr="00E517FD" w:rsidRDefault="00E517FD" w:rsidP="00E517FD"/>
          <w:p w14:paraId="382EAE1C" w14:textId="422A7734" w:rsidR="004D3011" w:rsidRDefault="00305394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Implementation and support engagement projects delivery for pre-defined timeline </w:t>
            </w:r>
          </w:p>
          <w:p w14:paraId="3A8EB487" w14:textId="5230CDD6" w:rsidR="00305394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IFS ERP V10</w:t>
            </w:r>
            <w:r>
              <w:t xml:space="preserve"> – application to handle for project deliverable’s</w:t>
            </w:r>
          </w:p>
          <w:p w14:paraId="62D32F02" w14:textId="2ECF79F4" w:rsidR="006118CE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To manage implementations for IFS ERP process cycle – Tender to cash, Procure to Pay and employee time booking and cost</w:t>
            </w:r>
          </w:p>
          <w:p w14:paraId="68865BCE" w14:textId="50630A51" w:rsidR="006118CE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Design phase communications</w:t>
            </w:r>
            <w:r w:rsidR="0056227F">
              <w:t>, customer requirement gathering</w:t>
            </w:r>
            <w:r>
              <w:t xml:space="preserve"> and maintain Process design documents</w:t>
            </w:r>
          </w:p>
          <w:p w14:paraId="028F9E98" w14:textId="26317EB8" w:rsidR="0056227F" w:rsidRDefault="0056227F" w:rsidP="004C55B0">
            <w:pPr>
              <w:pStyle w:val="ListParagraph"/>
              <w:numPr>
                <w:ilvl w:val="0"/>
                <w:numId w:val="9"/>
              </w:numPr>
            </w:pPr>
            <w:r>
              <w:t>Understand the business process cycle and maintain the key aspects for IFS point of view</w:t>
            </w:r>
          </w:p>
          <w:p w14:paraId="6DAF79BE" w14:textId="4A63E514" w:rsidR="006118CE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Roles and responsibility matrix for project and HR module</w:t>
            </w:r>
          </w:p>
          <w:p w14:paraId="7557FAE4" w14:textId="2A9C4742" w:rsidR="006118CE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Collect and Maintain MDR and BDR for process cycles and get it uploaded for verification</w:t>
            </w:r>
          </w:p>
          <w:p w14:paraId="48667064" w14:textId="39C9D167" w:rsidR="006118CE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Mapping of Roles and business process to maintain the R&amp;A matrix</w:t>
            </w:r>
          </w:p>
          <w:p w14:paraId="0E733416" w14:textId="1C4A9AFA" w:rsidR="006118CE" w:rsidRDefault="006118CE" w:rsidP="004C55B0">
            <w:pPr>
              <w:pStyle w:val="ListParagraph"/>
              <w:numPr>
                <w:ilvl w:val="0"/>
                <w:numId w:val="9"/>
              </w:numPr>
            </w:pPr>
            <w:r>
              <w:t>Data validation of BDR and MDR for testing purpose</w:t>
            </w:r>
          </w:p>
          <w:p w14:paraId="75282463" w14:textId="0B4EA4AB" w:rsidR="006118CE" w:rsidRDefault="00235874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To perform </w:t>
            </w:r>
            <w:r w:rsidR="006118CE">
              <w:t xml:space="preserve">Testing cycle and maintain the documentation </w:t>
            </w:r>
          </w:p>
          <w:p w14:paraId="35880E2A" w14:textId="21FA48A3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Resolve functional issue related to process and maintain </w:t>
            </w:r>
            <w:r w:rsidR="00235874">
              <w:t>defects of</w:t>
            </w:r>
            <w:r>
              <w:t xml:space="preserve"> IFS bugs if any to application owner</w:t>
            </w:r>
          </w:p>
          <w:p w14:paraId="1A42914E" w14:textId="76162AD6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Perform SAT UAT along with End user by providing training and understanding of IFS v10</w:t>
            </w:r>
          </w:p>
          <w:p w14:paraId="4B7659F0" w14:textId="176D80BB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Daily standup call for design, execution and testing phases to maintain the Agile way of working process</w:t>
            </w:r>
          </w:p>
          <w:p w14:paraId="5EF036B6" w14:textId="76A8E008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Maintain report for IFS bugs, process blocker and stoppage and redirect to responsible person for resolution.</w:t>
            </w:r>
          </w:p>
          <w:p w14:paraId="47A77955" w14:textId="77777777" w:rsidR="00AF3E1C" w:rsidRDefault="00AF3E1C" w:rsidP="00AF3E1C"/>
          <w:p w14:paraId="38BB7C54" w14:textId="2305D710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Provide knowledge transfer to all the other team member as per business process and testing point of view</w:t>
            </w:r>
          </w:p>
          <w:p w14:paraId="3218466C" w14:textId="20942561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Maintain and achieve the target set as per sprints and update to all stake holders</w:t>
            </w:r>
          </w:p>
          <w:p w14:paraId="6E6AB73A" w14:textId="1197F0BA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Trained new young professional for IFS ERP and create the valuable outcome to utilize such resources</w:t>
            </w:r>
          </w:p>
          <w:p w14:paraId="0CFACF7D" w14:textId="128CD06F" w:rsidR="00385FD9" w:rsidRDefault="00385FD9" w:rsidP="004C55B0">
            <w:pPr>
              <w:pStyle w:val="ListParagraph"/>
              <w:numPr>
                <w:ilvl w:val="0"/>
                <w:numId w:val="9"/>
              </w:numPr>
            </w:pPr>
            <w:r>
              <w:t>Handling a team of 5-7 resources and delivered the outcome while leading them with right approach</w:t>
            </w:r>
          </w:p>
          <w:p w14:paraId="165E729E" w14:textId="4524BC1F" w:rsidR="00950A44" w:rsidRDefault="00950A44" w:rsidP="004C55B0">
            <w:pPr>
              <w:pStyle w:val="ListParagraph"/>
              <w:numPr>
                <w:ilvl w:val="0"/>
                <w:numId w:val="9"/>
              </w:numPr>
            </w:pPr>
            <w:r>
              <w:t>Perform new engagement activities for IFS</w:t>
            </w:r>
            <w:r w:rsidR="00235874">
              <w:t xml:space="preserve">, like </w:t>
            </w:r>
            <w:r>
              <w:t xml:space="preserve">upcoming or in </w:t>
            </w:r>
            <w:r w:rsidR="0056227F">
              <w:t>pipeline</w:t>
            </w:r>
            <w:r>
              <w:t xml:space="preserve"> projects </w:t>
            </w:r>
            <w:r w:rsidR="00235874">
              <w:t xml:space="preserve">and </w:t>
            </w:r>
            <w:r w:rsidR="0056227F">
              <w:t>involved in RFP’s customer gathering requirement</w:t>
            </w:r>
          </w:p>
          <w:p w14:paraId="382E1BFE" w14:textId="77777777" w:rsidR="00AE586E" w:rsidRDefault="00AE586E" w:rsidP="004C55B0">
            <w:pPr>
              <w:pStyle w:val="ListParagraph"/>
              <w:numPr>
                <w:ilvl w:val="0"/>
                <w:numId w:val="9"/>
              </w:numPr>
            </w:pPr>
            <w:r>
              <w:t>Involved in all the various engagement at organization level like CSR activities, team building activities and sports</w:t>
            </w:r>
          </w:p>
          <w:p w14:paraId="2D51DA3D" w14:textId="77777777" w:rsidR="00AE586E" w:rsidRDefault="00AE586E" w:rsidP="00AE586E">
            <w:pPr>
              <w:pStyle w:val="ListParagraph"/>
            </w:pPr>
          </w:p>
          <w:p w14:paraId="71DA3618" w14:textId="393BE946" w:rsidR="004D3011" w:rsidRPr="004D3011" w:rsidRDefault="00243782" w:rsidP="004B50FD">
            <w:pPr>
              <w:pStyle w:val="Heading4"/>
              <w:rPr>
                <w:bCs/>
              </w:rPr>
            </w:pPr>
            <w:r>
              <w:t>[TCS – TATA CONSULTANCY SERVICES]</w:t>
            </w:r>
            <w:r w:rsidRPr="004D3011">
              <w:t xml:space="preserve"> [</w:t>
            </w:r>
            <w:r>
              <w:t>IFS Consultant]</w:t>
            </w:r>
          </w:p>
          <w:p w14:paraId="5B5A3353" w14:textId="1AFF27A6" w:rsidR="004D3011" w:rsidRDefault="00653730" w:rsidP="004B50FD">
            <w:pPr>
              <w:pStyle w:val="Date"/>
            </w:pPr>
            <w:r>
              <w:t xml:space="preserve">[Oct. 2017] </w:t>
            </w:r>
            <w:r w:rsidR="004D3011" w:rsidRPr="004D3011">
              <w:t>–</w:t>
            </w:r>
            <w:r>
              <w:t xml:space="preserve"> [Sept. 2019]</w:t>
            </w:r>
          </w:p>
          <w:p w14:paraId="3B89795D" w14:textId="77777777" w:rsidR="003D77C4" w:rsidRPr="003D77C4" w:rsidRDefault="003D77C4" w:rsidP="003D77C4">
            <w:r>
              <w:t>Roles and Responsibilities</w:t>
            </w:r>
          </w:p>
          <w:p w14:paraId="4C01D915" w14:textId="77777777" w:rsidR="00E517FD" w:rsidRPr="00E517FD" w:rsidRDefault="00E517FD" w:rsidP="00E517FD"/>
          <w:p w14:paraId="1318ED4B" w14:textId="6F7122F7" w:rsidR="004D3011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>Implementations and support of IFS</w:t>
            </w:r>
            <w:r w:rsidR="00F50EF7">
              <w:t xml:space="preserve"> V9</w:t>
            </w:r>
            <w:r>
              <w:t xml:space="preserve"> project for ship manufacturing and maintenance industry</w:t>
            </w:r>
          </w:p>
          <w:p w14:paraId="04F027CE" w14:textId="3BB77EFD" w:rsidR="00653730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>Handled various activities for IFS module of Project and contract, Engineering and supply chain</w:t>
            </w:r>
          </w:p>
          <w:p w14:paraId="098F8B54" w14:textId="04D149E0" w:rsidR="00653730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Maintain and </w:t>
            </w:r>
            <w:r w:rsidR="00F50EF7">
              <w:t xml:space="preserve">provided </w:t>
            </w:r>
            <w:r>
              <w:t>resolution</w:t>
            </w:r>
            <w:r w:rsidR="00F50EF7">
              <w:t xml:space="preserve"> to </w:t>
            </w:r>
            <w:r w:rsidR="00F50EF7">
              <w:t xml:space="preserve">all the functional queries </w:t>
            </w:r>
            <w:r>
              <w:t>after go liv</w:t>
            </w:r>
            <w:r w:rsidR="00F50EF7">
              <w:t>e</w:t>
            </w:r>
          </w:p>
          <w:p w14:paraId="4A4D460E" w14:textId="00635687" w:rsidR="00653730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>Handed Integration processes between IFS and Primavera, AutoCAD and IFS, and provided support to all issues</w:t>
            </w:r>
          </w:p>
          <w:p w14:paraId="7DFB277F" w14:textId="7E70C168" w:rsidR="00653730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>Maintain SLA for incident and service request related to engagement</w:t>
            </w:r>
          </w:p>
          <w:p w14:paraId="46B8B2AF" w14:textId="37208381" w:rsidR="00653730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Process improvement and enhancement </w:t>
            </w:r>
          </w:p>
          <w:p w14:paraId="7561B1C5" w14:textId="29F3F9F1" w:rsidR="00653730" w:rsidRDefault="00653730" w:rsidP="004C55B0">
            <w:pPr>
              <w:pStyle w:val="ListParagraph"/>
              <w:numPr>
                <w:ilvl w:val="0"/>
                <w:numId w:val="9"/>
              </w:numPr>
            </w:pPr>
            <w:r>
              <w:t>Maintain the log for process enhancement to minimize time and efforts of end user.</w:t>
            </w:r>
          </w:p>
          <w:p w14:paraId="0FC86E7E" w14:textId="6DCD1B9C" w:rsidR="00653730" w:rsidRDefault="00F50EF7" w:rsidP="004C55B0">
            <w:pPr>
              <w:pStyle w:val="ListParagraph"/>
              <w:numPr>
                <w:ilvl w:val="0"/>
                <w:numId w:val="9"/>
              </w:numPr>
            </w:pPr>
            <w:r>
              <w:t>Daily standup call with team and work progress report to manage for task allocation</w:t>
            </w:r>
          </w:p>
          <w:p w14:paraId="70A92695" w14:textId="2195F9F6" w:rsidR="00F50EF7" w:rsidRDefault="00F50EF7" w:rsidP="004C55B0">
            <w:pPr>
              <w:pStyle w:val="ListParagraph"/>
              <w:numPr>
                <w:ilvl w:val="0"/>
                <w:numId w:val="9"/>
              </w:numPr>
            </w:pPr>
            <w:r>
              <w:t>Resolution process for functional issue along with documentation.</w:t>
            </w:r>
          </w:p>
          <w:p w14:paraId="11A32624" w14:textId="3AA91ED2" w:rsidR="00F50EF7" w:rsidRDefault="00F50EF7" w:rsidP="004C55B0">
            <w:pPr>
              <w:pStyle w:val="ListParagraph"/>
              <w:numPr>
                <w:ilvl w:val="0"/>
                <w:numId w:val="9"/>
              </w:numPr>
            </w:pPr>
            <w:r>
              <w:t>Connect with client and vendor for progress, process improvement and enhancement</w:t>
            </w:r>
          </w:p>
          <w:p w14:paraId="051041CC" w14:textId="061D76E1" w:rsidR="00F50EF7" w:rsidRDefault="00F50EF7" w:rsidP="004C55B0">
            <w:pPr>
              <w:pStyle w:val="ListParagraph"/>
              <w:numPr>
                <w:ilvl w:val="0"/>
                <w:numId w:val="9"/>
              </w:numPr>
            </w:pPr>
            <w:r>
              <w:t>Debug issues through pl/</w:t>
            </w:r>
            <w:proofErr w:type="spellStart"/>
            <w:r>
              <w:t>sql</w:t>
            </w:r>
            <w:proofErr w:type="spellEnd"/>
            <w:r>
              <w:t xml:space="preserve"> query tool, gathering new business requirement, allocate resource for development, setup the deadlines for go live.</w:t>
            </w:r>
          </w:p>
          <w:p w14:paraId="54E22618" w14:textId="77777777" w:rsidR="006144FE" w:rsidRDefault="00F50EF7" w:rsidP="006144FE">
            <w:pPr>
              <w:pStyle w:val="ListParagraph"/>
              <w:numPr>
                <w:ilvl w:val="0"/>
                <w:numId w:val="9"/>
              </w:numPr>
            </w:pPr>
            <w:r>
              <w:t>Service now tool for SLA Management and maintain tickets for business issues and defects</w:t>
            </w:r>
            <w:r w:rsidR="006144FE">
              <w:t xml:space="preserve"> </w:t>
            </w:r>
          </w:p>
          <w:p w14:paraId="5F3876B1" w14:textId="28165FEB" w:rsidR="006144FE" w:rsidRDefault="006144FE" w:rsidP="006144FE">
            <w:pPr>
              <w:pStyle w:val="ListParagraph"/>
              <w:numPr>
                <w:ilvl w:val="0"/>
                <w:numId w:val="9"/>
              </w:numPr>
            </w:pPr>
            <w:r>
              <w:t xml:space="preserve">Handling a team of </w:t>
            </w:r>
            <w:r>
              <w:t>4-5</w:t>
            </w:r>
            <w:r>
              <w:t xml:space="preserve"> resources and delivered the outcome while leading them with right approach</w:t>
            </w:r>
            <w:r>
              <w:t xml:space="preserve"> of support and enhancement</w:t>
            </w:r>
          </w:p>
          <w:p w14:paraId="1905093D" w14:textId="22FCAC55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Onsite visit for better understanding of business process and carry out the process Improvement</w:t>
            </w:r>
          </w:p>
          <w:p w14:paraId="125FA4D6" w14:textId="77777777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Involved in all the various engagement at organization level like CSR activities, team building activities and sports</w:t>
            </w:r>
          </w:p>
          <w:p w14:paraId="526BF33F" w14:textId="77777777" w:rsidR="00DB7C13" w:rsidRDefault="00DB7C13" w:rsidP="00DB7C13">
            <w:pPr>
              <w:pStyle w:val="ListParagraph"/>
            </w:pPr>
          </w:p>
          <w:p w14:paraId="2756581E" w14:textId="77777777" w:rsidR="00F50EF7" w:rsidRDefault="00F50EF7" w:rsidP="00F50EF7"/>
          <w:p w14:paraId="3E540E5E" w14:textId="37D77036" w:rsidR="004D3011" w:rsidRPr="004D3011" w:rsidRDefault="00243782" w:rsidP="004B50FD">
            <w:pPr>
              <w:pStyle w:val="Heading4"/>
              <w:rPr>
                <w:bCs/>
              </w:rPr>
            </w:pPr>
            <w:r>
              <w:t>[L&amp;T – Larsen And Tubro]</w:t>
            </w:r>
            <w:r w:rsidR="004D3011" w:rsidRPr="004D3011">
              <w:t xml:space="preserve"> </w:t>
            </w:r>
            <w:r>
              <w:t>[</w:t>
            </w:r>
            <w:r w:rsidR="00E517FD">
              <w:t xml:space="preserve">IFS Functional </w:t>
            </w:r>
            <w:r>
              <w:t>Consultant]</w:t>
            </w:r>
          </w:p>
          <w:p w14:paraId="76D1DD0D" w14:textId="675813CD" w:rsidR="00F50EF7" w:rsidRDefault="00F50EF7" w:rsidP="00F50EF7">
            <w:pPr>
              <w:pStyle w:val="Date"/>
            </w:pPr>
            <w:r>
              <w:t xml:space="preserve">[Dec. 2014] </w:t>
            </w:r>
            <w:r w:rsidR="004D3011" w:rsidRPr="004D3011">
              <w:t>–</w:t>
            </w:r>
            <w:r>
              <w:t xml:space="preserve"> [July 2017]</w:t>
            </w:r>
          </w:p>
          <w:p w14:paraId="4AE32B6C" w14:textId="77777777" w:rsidR="003D77C4" w:rsidRPr="003D77C4" w:rsidRDefault="003D77C4" w:rsidP="003D77C4">
            <w:r>
              <w:t>Roles and Responsibilities</w:t>
            </w:r>
          </w:p>
          <w:p w14:paraId="53BEFEE2" w14:textId="77777777" w:rsidR="00E517FD" w:rsidRPr="00E517FD" w:rsidRDefault="00E517FD" w:rsidP="00E517FD"/>
          <w:p w14:paraId="61A78F09" w14:textId="69A63E0C" w:rsidR="002712E9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>Understanding of business process to handle support engagement of IFS v8</w:t>
            </w:r>
          </w:p>
          <w:p w14:paraId="29A74454" w14:textId="7BA87AF5" w:rsidR="00AF3E1C" w:rsidRDefault="00AF3E1C" w:rsidP="00AF3E1C"/>
          <w:p w14:paraId="09820BD5" w14:textId="77777777" w:rsidR="00AF3E1C" w:rsidRDefault="00AF3E1C" w:rsidP="00AF3E1C"/>
          <w:p w14:paraId="7D3BBD60" w14:textId="58FE505F" w:rsidR="00E517FD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>IFS module worked upon Project and contract management and document management</w:t>
            </w:r>
          </w:p>
          <w:p w14:paraId="2F5E44D9" w14:textId="5074C329" w:rsidR="00E517FD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Provide the resolution to functional issues and maintain SLA </w:t>
            </w:r>
          </w:p>
          <w:p w14:paraId="2A6FE6F8" w14:textId="6AEF93DA" w:rsidR="00E517FD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>Service now tool to communicate resolution on issues</w:t>
            </w:r>
          </w:p>
          <w:p w14:paraId="04080D9B" w14:textId="1AA0B2F4" w:rsidR="00E517FD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>Prepare knowledge document and figure out the recurring issue to minimize the repeated issues</w:t>
            </w:r>
          </w:p>
          <w:p w14:paraId="21FDEC8C" w14:textId="46FDA424" w:rsidR="00E517FD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>Maintain functional support to integration of IFS application to other legacy system</w:t>
            </w:r>
          </w:p>
          <w:p w14:paraId="0B8EE2BB" w14:textId="223CBD88" w:rsidR="00E517FD" w:rsidRDefault="00E517FD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Monitor the process flow with </w:t>
            </w:r>
            <w:r w:rsidR="00DB7C13">
              <w:t>crucial transactions like invoice and contract</w:t>
            </w:r>
          </w:p>
          <w:p w14:paraId="0F3FC18F" w14:textId="3729A1BA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Prepare document for process improvement developed, maintain customization process document.</w:t>
            </w:r>
          </w:p>
          <w:p w14:paraId="532E2B52" w14:textId="0233386B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Keep track of all the assigned work and take necessary action to maintain the SLA of project</w:t>
            </w:r>
          </w:p>
          <w:p w14:paraId="02081FAA" w14:textId="7548443B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Travelled for business knowledge and requirement gathering </w:t>
            </w:r>
          </w:p>
          <w:p w14:paraId="706E87BD" w14:textId="5B0F0FF5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Worked upon MS Dynamix AX ERP for support and development activity – Process mapping as per requirement and delivered on time.</w:t>
            </w:r>
          </w:p>
          <w:p w14:paraId="2520496E" w14:textId="77777777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Support process after go live and maintain the defect less transitions</w:t>
            </w:r>
          </w:p>
          <w:p w14:paraId="6BE419DF" w14:textId="5CD67336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Performing GAP analysis and maintain documentation like AS-IS</w:t>
            </w:r>
          </w:p>
          <w:p w14:paraId="2A0EB589" w14:textId="0C3D62CE" w:rsidR="00DB7C13" w:rsidRDefault="00DB7C13" w:rsidP="004C55B0">
            <w:pPr>
              <w:pStyle w:val="ListParagraph"/>
              <w:numPr>
                <w:ilvl w:val="0"/>
                <w:numId w:val="9"/>
              </w:numPr>
            </w:pPr>
            <w:r>
              <w:t>Involved in all the various engagement at organization level like CSR activities, team building activities and sports</w:t>
            </w:r>
          </w:p>
          <w:p w14:paraId="56A410B5" w14:textId="6F21DC9F" w:rsidR="002712E9" w:rsidRDefault="002712E9" w:rsidP="004B50FD"/>
          <w:p w14:paraId="68B69CFC" w14:textId="032F76F9" w:rsidR="00AE586E" w:rsidRPr="004D3011" w:rsidRDefault="00AE586E" w:rsidP="00AE586E">
            <w:pPr>
              <w:pStyle w:val="Heading4"/>
              <w:rPr>
                <w:bCs/>
              </w:rPr>
            </w:pPr>
            <w:r>
              <w:t>[</w:t>
            </w:r>
            <w:r>
              <w:t xml:space="preserve">SEPL – M/S. </w:t>
            </w:r>
            <w:proofErr w:type="spellStart"/>
            <w:r>
              <w:t>Sumgo</w:t>
            </w:r>
            <w:proofErr w:type="spellEnd"/>
            <w:r>
              <w:t xml:space="preserve"> Engineering Prv. Ltd.</w:t>
            </w:r>
            <w:r>
              <w:t>]</w:t>
            </w:r>
            <w:r w:rsidRPr="004D3011">
              <w:t xml:space="preserve"> </w:t>
            </w:r>
            <w:r>
              <w:t>[</w:t>
            </w:r>
            <w:r>
              <w:t>Project Co-Ordinator</w:t>
            </w:r>
            <w:r>
              <w:t>]</w:t>
            </w:r>
          </w:p>
          <w:p w14:paraId="40B14F01" w14:textId="0805A022" w:rsidR="00AE586E" w:rsidRDefault="00AE586E" w:rsidP="00AE586E">
            <w:pPr>
              <w:pStyle w:val="Date"/>
            </w:pPr>
            <w:r>
              <w:t>[Dec. 201</w:t>
            </w:r>
            <w:r>
              <w:t>2</w:t>
            </w:r>
            <w:r>
              <w:t xml:space="preserve">] </w:t>
            </w:r>
            <w:r w:rsidRPr="004D3011">
              <w:t>–</w:t>
            </w:r>
            <w:r>
              <w:t xml:space="preserve"> [</w:t>
            </w:r>
            <w:r>
              <w:t>Nov</w:t>
            </w:r>
            <w:r>
              <w:t xml:space="preserve"> 201</w:t>
            </w:r>
            <w:r>
              <w:t>4</w:t>
            </w:r>
            <w:r>
              <w:t>]</w:t>
            </w:r>
          </w:p>
          <w:p w14:paraId="6B60B261" w14:textId="77777777" w:rsidR="003D77C4" w:rsidRPr="003D77C4" w:rsidRDefault="003D77C4" w:rsidP="003D77C4">
            <w:r>
              <w:t>Roles and Responsibilities</w:t>
            </w:r>
          </w:p>
          <w:p w14:paraId="5ADD0048" w14:textId="77777777" w:rsidR="003D77C4" w:rsidRPr="003D77C4" w:rsidRDefault="003D77C4" w:rsidP="003D77C4"/>
          <w:p w14:paraId="0119BD0C" w14:textId="53761D72" w:rsidR="002712E9" w:rsidRDefault="002712E9" w:rsidP="004B50FD"/>
          <w:p w14:paraId="75547F12" w14:textId="1E6BDE11" w:rsidR="002712E9" w:rsidRDefault="00AE586E" w:rsidP="004C55B0">
            <w:pPr>
              <w:pStyle w:val="ListParagraph"/>
              <w:numPr>
                <w:ilvl w:val="0"/>
                <w:numId w:val="9"/>
              </w:numPr>
            </w:pPr>
            <w:r>
              <w:t>Study design document and provide the outcome as per requirement at production process</w:t>
            </w:r>
          </w:p>
          <w:p w14:paraId="2B32F683" w14:textId="19C7ADEE" w:rsidR="00AE586E" w:rsidRDefault="00AE586E" w:rsidP="004C55B0">
            <w:pPr>
              <w:pStyle w:val="ListParagraph"/>
              <w:numPr>
                <w:ilvl w:val="0"/>
                <w:numId w:val="9"/>
              </w:numPr>
            </w:pPr>
            <w:r>
              <w:t>Maintain the BOM bill of material while indenting the required set of raw material.</w:t>
            </w:r>
          </w:p>
          <w:p w14:paraId="1C684553" w14:textId="2EB183D0" w:rsidR="00AE586E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>Material Inspection report and defect are carried out at shop floor to maintain the smooth flow of material for production</w:t>
            </w:r>
          </w:p>
          <w:p w14:paraId="6B1A8CAA" w14:textId="79C91770" w:rsidR="00F4642D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Set the deadlines for phase wise production </w:t>
            </w:r>
          </w:p>
          <w:p w14:paraId="32951714" w14:textId="4AC06E5C" w:rsidR="00F4642D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>Quality parament to check at each step of production to ensure the outcome as per design</w:t>
            </w:r>
          </w:p>
          <w:p w14:paraId="5356A6D2" w14:textId="31D8D84B" w:rsidR="00F4642D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>Ensure to provide revised design document to production team and resolve the queries</w:t>
            </w:r>
          </w:p>
          <w:p w14:paraId="66EE77DB" w14:textId="161ABE66" w:rsidR="00F4642D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>Maintain the daily report of production and quality for customer and ensure to meet all the required deadlines</w:t>
            </w:r>
          </w:p>
          <w:p w14:paraId="1B07059B" w14:textId="6D83DA12" w:rsidR="00F4642D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>Six sigma audits process and documentation parts carried out</w:t>
            </w:r>
          </w:p>
          <w:p w14:paraId="0BE6CF60" w14:textId="77777777" w:rsidR="008143B8" w:rsidRDefault="00F4642D" w:rsidP="004C55B0">
            <w:pPr>
              <w:pStyle w:val="ListParagraph"/>
              <w:numPr>
                <w:ilvl w:val="0"/>
                <w:numId w:val="9"/>
              </w:numPr>
            </w:pPr>
            <w:r>
              <w:t>Always follow</w:t>
            </w:r>
            <w:r w:rsidR="008143B8">
              <w:t>ed</w:t>
            </w:r>
            <w:r>
              <w:t xml:space="preserve"> and ensure to get followed all the</w:t>
            </w:r>
            <w:r w:rsidR="008143B8">
              <w:t xml:space="preserve"> production protocol.</w:t>
            </w:r>
          </w:p>
          <w:p w14:paraId="7651DF32" w14:textId="142AEB1D" w:rsidR="00F4642D" w:rsidRDefault="008143B8" w:rsidP="004C55B0">
            <w:pPr>
              <w:pStyle w:val="ListParagraph"/>
              <w:numPr>
                <w:ilvl w:val="0"/>
                <w:numId w:val="9"/>
              </w:numPr>
            </w:pPr>
            <w:r>
              <w:t>Ensure to maintain the smooth delivery of end product to customer and timelines of delivery</w:t>
            </w:r>
          </w:p>
          <w:p w14:paraId="4D8A8383" w14:textId="0979EFDD" w:rsidR="008143B8" w:rsidRDefault="008143B8" w:rsidP="004C55B0">
            <w:pPr>
              <w:pStyle w:val="ListParagraph"/>
              <w:numPr>
                <w:ilvl w:val="0"/>
                <w:numId w:val="9"/>
              </w:numPr>
            </w:pPr>
            <w:r>
              <w:t>Maintain projects in MS projects to get the exact cutover dates or deadlines to maintain the production smooth.</w:t>
            </w:r>
          </w:p>
          <w:p w14:paraId="25F3B4B9" w14:textId="5D0CA38C" w:rsidR="008143B8" w:rsidRDefault="008143B8" w:rsidP="008143B8">
            <w:pPr>
              <w:pStyle w:val="ListParagraph"/>
            </w:pPr>
          </w:p>
          <w:p w14:paraId="48EB2267" w14:textId="7F939C83" w:rsidR="00AF3E1C" w:rsidRDefault="00AF3E1C" w:rsidP="008143B8">
            <w:pPr>
              <w:pStyle w:val="ListParagraph"/>
            </w:pPr>
          </w:p>
          <w:p w14:paraId="5CE83849" w14:textId="53C43B89" w:rsidR="00AF3E1C" w:rsidRDefault="00AF3E1C" w:rsidP="008143B8">
            <w:pPr>
              <w:pStyle w:val="ListParagraph"/>
            </w:pPr>
          </w:p>
          <w:p w14:paraId="2A2CC9A4" w14:textId="13406E60" w:rsidR="00AF3E1C" w:rsidRDefault="00AF3E1C" w:rsidP="008143B8">
            <w:pPr>
              <w:pStyle w:val="ListParagraph"/>
            </w:pPr>
          </w:p>
          <w:p w14:paraId="29D70B87" w14:textId="77777777" w:rsidR="00AF3E1C" w:rsidRDefault="00AF3E1C" w:rsidP="008143B8">
            <w:pPr>
              <w:pStyle w:val="ListParagraph"/>
            </w:pPr>
          </w:p>
          <w:p w14:paraId="7FD7FBB0" w14:textId="1BDF869A" w:rsidR="008143B8" w:rsidRDefault="008143B8" w:rsidP="008143B8">
            <w:pPr>
              <w:pStyle w:val="ListParagraph"/>
            </w:pPr>
          </w:p>
          <w:p w14:paraId="2D4C70DB" w14:textId="7C070936" w:rsidR="008143B8" w:rsidRPr="004D3011" w:rsidRDefault="008143B8" w:rsidP="008143B8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Wockhardt</w:t>
            </w:r>
            <w:proofErr w:type="spellEnd"/>
            <w:r>
              <w:t xml:space="preserve"> Biotech Park</w:t>
            </w:r>
            <w:r>
              <w:t>]</w:t>
            </w:r>
            <w:r w:rsidRPr="004D3011">
              <w:t xml:space="preserve"> </w:t>
            </w:r>
            <w:r>
              <w:t>[</w:t>
            </w:r>
            <w:r>
              <w:t>Trainee</w:t>
            </w:r>
            <w:r>
              <w:t>]</w:t>
            </w:r>
          </w:p>
          <w:p w14:paraId="68925660" w14:textId="3382799E" w:rsidR="008143B8" w:rsidRDefault="008143B8" w:rsidP="008143B8">
            <w:pPr>
              <w:pStyle w:val="Date"/>
            </w:pPr>
            <w:r>
              <w:t>[Jan</w:t>
            </w:r>
            <w:r>
              <w:t xml:space="preserve">. 2012] </w:t>
            </w:r>
            <w:r w:rsidRPr="004D3011">
              <w:t>–</w:t>
            </w:r>
            <w:r>
              <w:t xml:space="preserve"> [</w:t>
            </w:r>
            <w:r>
              <w:t>May</w:t>
            </w:r>
            <w:r>
              <w:t xml:space="preserve"> 201</w:t>
            </w:r>
            <w:r>
              <w:t>2</w:t>
            </w:r>
            <w:r>
              <w:t>]</w:t>
            </w:r>
          </w:p>
          <w:p w14:paraId="6F3C410E" w14:textId="77777777" w:rsidR="005B323E" w:rsidRPr="003D77C4" w:rsidRDefault="005B323E" w:rsidP="005B323E">
            <w:r>
              <w:t>Roles and Responsibilities</w:t>
            </w:r>
          </w:p>
          <w:p w14:paraId="2F807CB0" w14:textId="77777777" w:rsidR="005B323E" w:rsidRPr="005B323E" w:rsidRDefault="005B323E" w:rsidP="005B323E"/>
          <w:p w14:paraId="042D6554" w14:textId="6326488C" w:rsidR="002712E9" w:rsidRDefault="008143B8" w:rsidP="004C55B0">
            <w:pPr>
              <w:pStyle w:val="ListParagraph"/>
              <w:numPr>
                <w:ilvl w:val="0"/>
                <w:numId w:val="9"/>
              </w:numPr>
            </w:pPr>
            <w:r>
              <w:t xml:space="preserve">Lean Management concept to understand and apply to see the outcome </w:t>
            </w:r>
          </w:p>
          <w:p w14:paraId="4EBA0C35" w14:textId="1DC10796" w:rsidR="008143B8" w:rsidRDefault="008143B8" w:rsidP="004C55B0">
            <w:pPr>
              <w:pStyle w:val="ListParagraph"/>
              <w:numPr>
                <w:ilvl w:val="0"/>
                <w:numId w:val="9"/>
              </w:numPr>
            </w:pPr>
            <w:r>
              <w:t>Study business process of manufacturing of Tablets</w:t>
            </w:r>
          </w:p>
          <w:p w14:paraId="114CC0C3" w14:textId="32CF01E2" w:rsidR="008143B8" w:rsidRDefault="004C55B0" w:rsidP="004C55B0">
            <w:pPr>
              <w:pStyle w:val="ListParagraph"/>
              <w:numPr>
                <w:ilvl w:val="0"/>
                <w:numId w:val="9"/>
              </w:numPr>
            </w:pPr>
            <w:r>
              <w:t>Maintain the process time cycle and evaluate overall time consumption of batch production</w:t>
            </w:r>
          </w:p>
          <w:p w14:paraId="4A87F865" w14:textId="769EED8D" w:rsidR="004C55B0" w:rsidRDefault="004C55B0" w:rsidP="004C55B0">
            <w:pPr>
              <w:pStyle w:val="ListParagraph"/>
              <w:numPr>
                <w:ilvl w:val="0"/>
                <w:numId w:val="9"/>
              </w:numPr>
            </w:pPr>
            <w:r>
              <w:t>Calculate Ideal and Lead time of resources</w:t>
            </w:r>
          </w:p>
          <w:p w14:paraId="4A0C24FF" w14:textId="34B72CB2" w:rsidR="004C55B0" w:rsidRDefault="004C55B0" w:rsidP="004C55B0">
            <w:pPr>
              <w:pStyle w:val="ListParagraph"/>
              <w:numPr>
                <w:ilvl w:val="0"/>
                <w:numId w:val="9"/>
              </w:numPr>
            </w:pPr>
            <w:r>
              <w:t>Allocate resources at ideal time to next load of production</w:t>
            </w:r>
          </w:p>
          <w:p w14:paraId="723A8606" w14:textId="27934C8A" w:rsidR="004C55B0" w:rsidRPr="004D3011" w:rsidRDefault="004C55B0" w:rsidP="004C55B0">
            <w:pPr>
              <w:pStyle w:val="ListParagraph"/>
              <w:numPr>
                <w:ilvl w:val="0"/>
                <w:numId w:val="9"/>
              </w:numPr>
            </w:pPr>
            <w:r>
              <w:t>Maintain the Leadtime for betterment of lean manufacturing process and provide analysis for betterment of process</w:t>
            </w:r>
          </w:p>
          <w:p w14:paraId="316060C9" w14:textId="61450595" w:rsidR="004D3011" w:rsidRDefault="004D3011" w:rsidP="004B50FD"/>
          <w:p w14:paraId="2FF40B08" w14:textId="40580CF2" w:rsidR="00E517FD" w:rsidRDefault="00E517FD" w:rsidP="004B50FD"/>
          <w:p w14:paraId="0CF56DFE" w14:textId="3E896717" w:rsidR="00E517FD" w:rsidRDefault="00E517FD" w:rsidP="004B50FD"/>
          <w:p w14:paraId="69039E17" w14:textId="64E11F62" w:rsidR="004C55B0" w:rsidRPr="004D3011" w:rsidRDefault="004C55B0" w:rsidP="004C55B0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Verroc</w:t>
            </w:r>
            <w:proofErr w:type="spellEnd"/>
            <w:r>
              <w:t xml:space="preserve"> Engineering</w:t>
            </w:r>
            <w:r>
              <w:t>]</w:t>
            </w:r>
            <w:r w:rsidRPr="004D3011">
              <w:t xml:space="preserve"> </w:t>
            </w:r>
            <w:r>
              <w:t>[Trainee]</w:t>
            </w:r>
          </w:p>
          <w:p w14:paraId="4AD4B6B1" w14:textId="75989D1C" w:rsidR="004C55B0" w:rsidRDefault="004C55B0" w:rsidP="004C55B0">
            <w:pPr>
              <w:pStyle w:val="Date"/>
            </w:pPr>
            <w:r>
              <w:t>[</w:t>
            </w:r>
            <w:r>
              <w:t>Feb</w:t>
            </w:r>
            <w:r>
              <w:t>. 201</w:t>
            </w:r>
            <w:r>
              <w:t>1</w:t>
            </w:r>
            <w:r>
              <w:t xml:space="preserve">] </w:t>
            </w:r>
            <w:r w:rsidRPr="004D3011">
              <w:t>–</w:t>
            </w:r>
            <w:r>
              <w:t xml:space="preserve"> [May 201</w:t>
            </w:r>
            <w:r>
              <w:t>1</w:t>
            </w:r>
            <w:r>
              <w:t>]</w:t>
            </w:r>
          </w:p>
          <w:p w14:paraId="201E33A9" w14:textId="77777777" w:rsidR="005B323E" w:rsidRPr="003D77C4" w:rsidRDefault="005B323E" w:rsidP="005B323E">
            <w:r>
              <w:t>Roles and Responsibilities</w:t>
            </w:r>
          </w:p>
          <w:p w14:paraId="7AD03214" w14:textId="77777777" w:rsidR="005B323E" w:rsidRPr="005B323E" w:rsidRDefault="005B323E" w:rsidP="005B323E"/>
          <w:p w14:paraId="3844B193" w14:textId="484C3760" w:rsidR="00E517FD" w:rsidRDefault="004C55B0" w:rsidP="004C55B0">
            <w:pPr>
              <w:pStyle w:val="ListParagraph"/>
              <w:numPr>
                <w:ilvl w:val="0"/>
                <w:numId w:val="9"/>
              </w:numPr>
            </w:pPr>
            <w:r>
              <w:t>Study Automobile industry process for Valve’s manufacturing</w:t>
            </w:r>
          </w:p>
          <w:p w14:paraId="63542A20" w14:textId="5DEC37FE" w:rsidR="004C55B0" w:rsidRPr="004C55B0" w:rsidRDefault="004C55B0" w:rsidP="004C55B0">
            <w:pPr>
              <w:pStyle w:val="ListParagraph"/>
              <w:numPr>
                <w:ilvl w:val="0"/>
                <w:numId w:val="9"/>
              </w:numPr>
            </w:pPr>
            <w:r w:rsidRPr="004C55B0">
              <w:t>Analysis of the operational factors for production process</w:t>
            </w:r>
          </w:p>
          <w:p w14:paraId="68072894" w14:textId="77777777" w:rsidR="004C55B0" w:rsidRPr="004C55B0" w:rsidRDefault="004C55B0" w:rsidP="004C55B0">
            <w:pPr>
              <w:pStyle w:val="ListParagraph"/>
              <w:numPr>
                <w:ilvl w:val="0"/>
                <w:numId w:val="9"/>
              </w:numPr>
            </w:pPr>
            <w:r w:rsidRPr="004C55B0">
              <w:t>Study and evaluate the bottleneck through quality check.</w:t>
            </w:r>
          </w:p>
          <w:p w14:paraId="4A2D0435" w14:textId="6CFD04E8" w:rsidR="004C55B0" w:rsidRPr="004C55B0" w:rsidRDefault="004C55B0" w:rsidP="004C55B0">
            <w:pPr>
              <w:pStyle w:val="ListParagraph"/>
              <w:numPr>
                <w:ilvl w:val="0"/>
                <w:numId w:val="9"/>
              </w:numPr>
            </w:pPr>
            <w:r w:rsidRPr="004C55B0">
              <w:t>Follow the standard process for quality check of production process</w:t>
            </w:r>
          </w:p>
          <w:p w14:paraId="41B231BE" w14:textId="4E0591B2" w:rsidR="004C55B0" w:rsidRDefault="004C55B0" w:rsidP="004C55B0">
            <w:pPr>
              <w:pStyle w:val="ListParagraph"/>
              <w:numPr>
                <w:ilvl w:val="0"/>
                <w:numId w:val="9"/>
              </w:numPr>
            </w:pPr>
            <w:r w:rsidRPr="004C55B0">
              <w:t xml:space="preserve">Maintain the analysis report and </w:t>
            </w:r>
            <w:r>
              <w:t>submit</w:t>
            </w:r>
            <w:r w:rsidRPr="004C55B0">
              <w:t xml:space="preserve"> for review</w:t>
            </w:r>
          </w:p>
          <w:p w14:paraId="18B54756" w14:textId="7D7E605E" w:rsidR="00E517FD" w:rsidRDefault="00E517FD" w:rsidP="004B50FD"/>
          <w:p w14:paraId="7443E3D7" w14:textId="6B88AC4F" w:rsidR="00E517FD" w:rsidRDefault="00E517FD" w:rsidP="004B50FD"/>
          <w:p w14:paraId="545F398D" w14:textId="77777777" w:rsidR="00E517FD" w:rsidRDefault="00E517FD" w:rsidP="004B50FD"/>
          <w:sdt>
            <w:sdtPr>
              <w:id w:val="1669594239"/>
              <w:placeholder>
                <w:docPart w:val="5390FC352ED043CDA9CFEA25C2CA9FEA"/>
              </w:placeholder>
              <w:temporary/>
              <w:showingPlcHdr/>
              <w15:appearance w15:val="hidden"/>
            </w:sdtPr>
            <w:sdtEndPr/>
            <w:sdtContent>
              <w:p w14:paraId="596DD69C" w14:textId="77777777" w:rsidR="00036450" w:rsidRDefault="00180329" w:rsidP="004B50FD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305526B" w14:textId="77777777" w:rsidR="00667197" w:rsidRDefault="00667197" w:rsidP="004C55B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IFS ERP </w:t>
            </w:r>
          </w:p>
          <w:p w14:paraId="6E3C5804" w14:textId="77777777" w:rsidR="00667197" w:rsidRDefault="00667197" w:rsidP="004C55B0">
            <w:pPr>
              <w:pStyle w:val="ListParagraph"/>
              <w:numPr>
                <w:ilvl w:val="1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Skills</w:t>
            </w:r>
          </w:p>
          <w:p w14:paraId="5F870859" w14:textId="6FE1C4FF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Management – Tender to cash</w:t>
            </w:r>
          </w:p>
          <w:p w14:paraId="54F7464D" w14:textId="77777777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Contract Management</w:t>
            </w:r>
          </w:p>
          <w:p w14:paraId="2F49E855" w14:textId="77777777" w:rsidR="00667197" w:rsidRDefault="00667197" w:rsidP="004C55B0">
            <w:pPr>
              <w:pStyle w:val="ListParagraph"/>
              <w:numPr>
                <w:ilvl w:val="1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skills</w:t>
            </w:r>
          </w:p>
          <w:p w14:paraId="57A71E83" w14:textId="77777777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Procure to Pay – Supply chain</w:t>
            </w:r>
          </w:p>
          <w:p w14:paraId="3541ECFF" w14:textId="77777777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Manufacturing </w:t>
            </w:r>
          </w:p>
          <w:p w14:paraId="409D514C" w14:textId="77777777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Engineering </w:t>
            </w:r>
          </w:p>
          <w:p w14:paraId="21AB9F2C" w14:textId="77777777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 menu</w:t>
            </w:r>
          </w:p>
          <w:p w14:paraId="3B417367" w14:textId="6E1373A6" w:rsidR="00667197" w:rsidRDefault="00667197" w:rsidP="004C55B0">
            <w:pPr>
              <w:pStyle w:val="ListParagraph"/>
              <w:numPr>
                <w:ilvl w:val="2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Interface and Integrated ERP approach</w:t>
            </w:r>
          </w:p>
          <w:p w14:paraId="7B48A87A" w14:textId="329149EA" w:rsidR="00667197" w:rsidRDefault="00667197" w:rsidP="004C55B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IFS Scope Tool</w:t>
            </w:r>
          </w:p>
          <w:p w14:paraId="181B86A2" w14:textId="77777777" w:rsidR="00667197" w:rsidRDefault="00667197" w:rsidP="004C55B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Primavera – Oracle P6 R8 </w:t>
            </w:r>
          </w:p>
          <w:p w14:paraId="330CEADB" w14:textId="77777777" w:rsidR="00667197" w:rsidRDefault="00667197" w:rsidP="004C55B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 Projects</w:t>
            </w:r>
          </w:p>
          <w:p w14:paraId="1D01092F" w14:textId="1FDA4B31" w:rsidR="00667197" w:rsidRDefault="00667197" w:rsidP="004C55B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 Dynamics Axapta – AX</w:t>
            </w:r>
          </w:p>
          <w:p w14:paraId="65CF0579" w14:textId="29D01302" w:rsidR="00667197" w:rsidRPr="00667197" w:rsidRDefault="00667197" w:rsidP="004C55B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Microsoft O</w:t>
            </w:r>
            <w:r w:rsidR="002712E9">
              <w:rPr>
                <w:color w:val="000000" w:themeColor="text1"/>
              </w:rPr>
              <w:t>ffic</w:t>
            </w:r>
            <w:r>
              <w:rPr>
                <w:color w:val="000000" w:themeColor="text1"/>
              </w:rPr>
              <w:t>e</w:t>
            </w:r>
          </w:p>
        </w:tc>
      </w:tr>
      <w:tr w:rsidR="00667197" w14:paraId="5D08D48F" w14:textId="77777777" w:rsidTr="004B50FD">
        <w:trPr>
          <w:trHeight w:val="553"/>
        </w:trPr>
        <w:tc>
          <w:tcPr>
            <w:tcW w:w="3073" w:type="dxa"/>
          </w:tcPr>
          <w:p w14:paraId="241F8018" w14:textId="77777777" w:rsidR="00667197" w:rsidRDefault="00667197" w:rsidP="004B50FD">
            <w:pPr>
              <w:pStyle w:val="Heading3"/>
            </w:pPr>
          </w:p>
        </w:tc>
        <w:tc>
          <w:tcPr>
            <w:tcW w:w="613" w:type="dxa"/>
          </w:tcPr>
          <w:p w14:paraId="6781D99B" w14:textId="77777777" w:rsidR="00667197" w:rsidRDefault="00667197" w:rsidP="004B50FD">
            <w:pPr>
              <w:tabs>
                <w:tab w:val="left" w:pos="990"/>
              </w:tabs>
            </w:pPr>
          </w:p>
        </w:tc>
        <w:tc>
          <w:tcPr>
            <w:tcW w:w="5525" w:type="dxa"/>
          </w:tcPr>
          <w:p w14:paraId="7B85F4AF" w14:textId="77777777" w:rsidR="00667197" w:rsidRDefault="00667197" w:rsidP="004B50FD">
            <w:pPr>
              <w:pStyle w:val="Heading2"/>
            </w:pPr>
          </w:p>
        </w:tc>
      </w:tr>
    </w:tbl>
    <w:p w14:paraId="1120F1D1" w14:textId="77777777" w:rsidR="0043117B" w:rsidRDefault="00CB0935" w:rsidP="002712E9">
      <w:pPr>
        <w:tabs>
          <w:tab w:val="left" w:pos="990"/>
        </w:tabs>
        <w:ind w:left="993"/>
        <w:jc w:val="right"/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9822" w14:textId="77777777" w:rsidR="00CB0935" w:rsidRDefault="00CB0935" w:rsidP="000C45FF">
      <w:r>
        <w:separator/>
      </w:r>
    </w:p>
  </w:endnote>
  <w:endnote w:type="continuationSeparator" w:id="0">
    <w:p w14:paraId="6765C7AA" w14:textId="77777777" w:rsidR="00CB0935" w:rsidRDefault="00CB09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072E" w14:textId="77777777" w:rsidR="00CB0935" w:rsidRDefault="00CB0935" w:rsidP="000C45FF">
      <w:r>
        <w:separator/>
      </w:r>
    </w:p>
  </w:footnote>
  <w:footnote w:type="continuationSeparator" w:id="0">
    <w:p w14:paraId="14CA5A1A" w14:textId="77777777" w:rsidR="00CB0935" w:rsidRDefault="00CB09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2FF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409617" wp14:editId="74CAA43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6532"/>
    <w:multiLevelType w:val="hybridMultilevel"/>
    <w:tmpl w:val="DCA2B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0F11"/>
    <w:multiLevelType w:val="hybridMultilevel"/>
    <w:tmpl w:val="5648A0B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55B07"/>
    <w:multiLevelType w:val="hybridMultilevel"/>
    <w:tmpl w:val="C4E076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85250"/>
    <w:multiLevelType w:val="hybridMultilevel"/>
    <w:tmpl w:val="196A7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6C49"/>
    <w:multiLevelType w:val="hybridMultilevel"/>
    <w:tmpl w:val="D3921C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8A3"/>
    <w:multiLevelType w:val="hybridMultilevel"/>
    <w:tmpl w:val="AD3ED84C"/>
    <w:lvl w:ilvl="0" w:tplc="497C7B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C3BD8"/>
    <w:multiLevelType w:val="hybridMultilevel"/>
    <w:tmpl w:val="34AC15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31908"/>
    <w:multiLevelType w:val="hybridMultilevel"/>
    <w:tmpl w:val="D79E87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2308"/>
    <w:multiLevelType w:val="hybridMultilevel"/>
    <w:tmpl w:val="385218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3432"/>
    <w:multiLevelType w:val="hybridMultilevel"/>
    <w:tmpl w:val="51CE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C2A0B"/>
    <w:multiLevelType w:val="hybridMultilevel"/>
    <w:tmpl w:val="449ED1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E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35874"/>
    <w:rsid w:val="002400EB"/>
    <w:rsid w:val="00243782"/>
    <w:rsid w:val="00256CF7"/>
    <w:rsid w:val="002712E9"/>
    <w:rsid w:val="00281FD5"/>
    <w:rsid w:val="0030481B"/>
    <w:rsid w:val="00305394"/>
    <w:rsid w:val="003156FC"/>
    <w:rsid w:val="003254B5"/>
    <w:rsid w:val="0037121F"/>
    <w:rsid w:val="00385FD9"/>
    <w:rsid w:val="003A6B7D"/>
    <w:rsid w:val="003B06CA"/>
    <w:rsid w:val="003D77C4"/>
    <w:rsid w:val="004058E0"/>
    <w:rsid w:val="004071FC"/>
    <w:rsid w:val="00445947"/>
    <w:rsid w:val="004813B3"/>
    <w:rsid w:val="00496591"/>
    <w:rsid w:val="004B50FD"/>
    <w:rsid w:val="004C55B0"/>
    <w:rsid w:val="004C63E4"/>
    <w:rsid w:val="004D3011"/>
    <w:rsid w:val="005262AC"/>
    <w:rsid w:val="0056227F"/>
    <w:rsid w:val="005B323E"/>
    <w:rsid w:val="005E39D5"/>
    <w:rsid w:val="00600670"/>
    <w:rsid w:val="006118CE"/>
    <w:rsid w:val="006144FE"/>
    <w:rsid w:val="0062123A"/>
    <w:rsid w:val="00646E75"/>
    <w:rsid w:val="00653730"/>
    <w:rsid w:val="00667197"/>
    <w:rsid w:val="006771D0"/>
    <w:rsid w:val="00715FCB"/>
    <w:rsid w:val="00743101"/>
    <w:rsid w:val="007775E1"/>
    <w:rsid w:val="007867A0"/>
    <w:rsid w:val="007927F5"/>
    <w:rsid w:val="007E3E54"/>
    <w:rsid w:val="00802CA0"/>
    <w:rsid w:val="008143B8"/>
    <w:rsid w:val="009260CD"/>
    <w:rsid w:val="00950A44"/>
    <w:rsid w:val="00952C25"/>
    <w:rsid w:val="009538E5"/>
    <w:rsid w:val="00A2118D"/>
    <w:rsid w:val="00AB0FD3"/>
    <w:rsid w:val="00AB4376"/>
    <w:rsid w:val="00AD76E2"/>
    <w:rsid w:val="00AE586E"/>
    <w:rsid w:val="00AF3E1C"/>
    <w:rsid w:val="00B01244"/>
    <w:rsid w:val="00B20152"/>
    <w:rsid w:val="00B359E4"/>
    <w:rsid w:val="00B57D98"/>
    <w:rsid w:val="00B70850"/>
    <w:rsid w:val="00BC1326"/>
    <w:rsid w:val="00C066B6"/>
    <w:rsid w:val="00C37BA1"/>
    <w:rsid w:val="00C4674C"/>
    <w:rsid w:val="00C506CF"/>
    <w:rsid w:val="00C72BED"/>
    <w:rsid w:val="00C9578B"/>
    <w:rsid w:val="00CB0055"/>
    <w:rsid w:val="00CB0935"/>
    <w:rsid w:val="00D2522B"/>
    <w:rsid w:val="00D422DE"/>
    <w:rsid w:val="00D5459D"/>
    <w:rsid w:val="00DA1F4D"/>
    <w:rsid w:val="00DB7C13"/>
    <w:rsid w:val="00DD172A"/>
    <w:rsid w:val="00E25A26"/>
    <w:rsid w:val="00E4381A"/>
    <w:rsid w:val="00E517FD"/>
    <w:rsid w:val="00E55D74"/>
    <w:rsid w:val="00F4642D"/>
    <w:rsid w:val="00F50EF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E81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B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sh%20P\AppData\Local\Microsoft\Office\16.0\DTS\en-US%7bCCC98519-17EA-4E3C-8383-008DF6575660%7d\%7b463E4FE5-D5DF-4EED-96E8-81F9565EE8C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ECFBC465E94843B305C496B92F1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4F8E7-368A-41B5-9B86-B92D9A498AC5}"/>
      </w:docPartPr>
      <w:docPartBody>
        <w:p w:rsidR="00000000" w:rsidRDefault="00A9768B">
          <w:pPr>
            <w:pStyle w:val="EEECFBC465E94843B305C496B92F12A9"/>
          </w:pPr>
          <w:r w:rsidRPr="00D5459D">
            <w:t>Profile</w:t>
          </w:r>
        </w:p>
      </w:docPartBody>
    </w:docPart>
    <w:docPart>
      <w:docPartPr>
        <w:name w:val="9F682639625844D5AA7CA27CF7BA5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B805-BF1F-412E-A1C3-10D0A9514FA8}"/>
      </w:docPartPr>
      <w:docPartBody>
        <w:p w:rsidR="00000000" w:rsidRDefault="00A9768B">
          <w:pPr>
            <w:pStyle w:val="9F682639625844D5AA7CA27CF7BA5601"/>
          </w:pPr>
          <w:r w:rsidRPr="00CB0055">
            <w:t>Contact</w:t>
          </w:r>
        </w:p>
      </w:docPartBody>
    </w:docPart>
    <w:docPart>
      <w:docPartPr>
        <w:name w:val="14FBD9A5CEFF44EC9B5965DEF58F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E9AFD-1D7E-45BF-8364-3A6887387895}"/>
      </w:docPartPr>
      <w:docPartBody>
        <w:p w:rsidR="00000000" w:rsidRDefault="00A9768B">
          <w:pPr>
            <w:pStyle w:val="14FBD9A5CEFF44EC9B5965DEF58F9146"/>
          </w:pPr>
          <w:r w:rsidRPr="004D3011">
            <w:t>PHONE:</w:t>
          </w:r>
        </w:p>
      </w:docPartBody>
    </w:docPart>
    <w:docPart>
      <w:docPartPr>
        <w:name w:val="227AFABF7A9D4E7DAC440F4DF378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9D0C0-006F-4C13-84B2-C08C138E8775}"/>
      </w:docPartPr>
      <w:docPartBody>
        <w:p w:rsidR="00000000" w:rsidRDefault="00A9768B">
          <w:pPr>
            <w:pStyle w:val="227AFABF7A9D4E7DAC440F4DF378CD40"/>
          </w:pPr>
          <w:r w:rsidRPr="004D3011">
            <w:t>EMAIL:</w:t>
          </w:r>
        </w:p>
      </w:docPartBody>
    </w:docPart>
    <w:docPart>
      <w:docPartPr>
        <w:name w:val="D637F476EA5641AF8FD613C35137B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0A6B7-A6B5-4227-A765-996783397DED}"/>
      </w:docPartPr>
      <w:docPartBody>
        <w:p w:rsidR="00000000" w:rsidRDefault="00A9768B">
          <w:pPr>
            <w:pStyle w:val="D637F476EA5641AF8FD613C35137B5F0"/>
          </w:pPr>
          <w:r w:rsidRPr="00CB0055">
            <w:t>Hobbies</w:t>
          </w:r>
        </w:p>
      </w:docPartBody>
    </w:docPart>
    <w:docPart>
      <w:docPartPr>
        <w:name w:val="7AA8F9C70AD140439A8BFD238D65C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6992-6D93-4CF9-8727-6A41BF0B5470}"/>
      </w:docPartPr>
      <w:docPartBody>
        <w:p w:rsidR="00000000" w:rsidRDefault="00A9768B">
          <w:pPr>
            <w:pStyle w:val="7AA8F9C70AD140439A8BFD238D65CC38"/>
          </w:pPr>
          <w:r w:rsidRPr="00036450">
            <w:t>EDUCATION</w:t>
          </w:r>
        </w:p>
      </w:docPartBody>
    </w:docPart>
    <w:docPart>
      <w:docPartPr>
        <w:name w:val="CE122EEA0E8146AB83CD21BA7832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E70B-D448-45D4-8F95-91E576EE122C}"/>
      </w:docPartPr>
      <w:docPartBody>
        <w:p w:rsidR="00000000" w:rsidRDefault="00A9768B">
          <w:pPr>
            <w:pStyle w:val="CE122EEA0E8146AB83CD21BA7832225E"/>
          </w:pPr>
          <w:r w:rsidRPr="00036450">
            <w:t>WORK EXPERIENCE</w:t>
          </w:r>
        </w:p>
      </w:docPartBody>
    </w:docPart>
    <w:docPart>
      <w:docPartPr>
        <w:name w:val="5390FC352ED043CDA9CFEA25C2CA9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6A81F-AD2E-462D-930A-AD085DB278FB}"/>
      </w:docPartPr>
      <w:docPartBody>
        <w:p w:rsidR="00000000" w:rsidRDefault="00A9768B">
          <w:pPr>
            <w:pStyle w:val="5390FC352ED043CDA9CFEA25C2CA9FE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8B"/>
    <w:rsid w:val="00A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D2709710E4C96B934BA69E95A025B">
    <w:name w:val="FB9D2709710E4C96B934BA69E95A025B"/>
  </w:style>
  <w:style w:type="paragraph" w:customStyle="1" w:styleId="CB65E3A6DEFE4CF197D1F68C149D9D96">
    <w:name w:val="CB65E3A6DEFE4CF197D1F68C149D9D96"/>
  </w:style>
  <w:style w:type="paragraph" w:customStyle="1" w:styleId="EEECFBC465E94843B305C496B92F12A9">
    <w:name w:val="EEECFBC465E94843B305C496B92F12A9"/>
  </w:style>
  <w:style w:type="paragraph" w:customStyle="1" w:styleId="C0DCCEB41AD7473185BABE2710EBB713">
    <w:name w:val="C0DCCEB41AD7473185BABE2710EBB713"/>
  </w:style>
  <w:style w:type="paragraph" w:customStyle="1" w:styleId="9F682639625844D5AA7CA27CF7BA5601">
    <w:name w:val="9F682639625844D5AA7CA27CF7BA5601"/>
  </w:style>
  <w:style w:type="paragraph" w:customStyle="1" w:styleId="14FBD9A5CEFF44EC9B5965DEF58F9146">
    <w:name w:val="14FBD9A5CEFF44EC9B5965DEF58F9146"/>
  </w:style>
  <w:style w:type="paragraph" w:customStyle="1" w:styleId="703FAAC273D44033ABC06051548A9149">
    <w:name w:val="703FAAC273D44033ABC06051548A9149"/>
  </w:style>
  <w:style w:type="paragraph" w:customStyle="1" w:styleId="DFC1AB90A2CE4194AC689C9B42852471">
    <w:name w:val="DFC1AB90A2CE4194AC689C9B42852471"/>
  </w:style>
  <w:style w:type="paragraph" w:customStyle="1" w:styleId="E4A83FC15E154A4CBFD5C506977B4432">
    <w:name w:val="E4A83FC15E154A4CBFD5C506977B4432"/>
  </w:style>
  <w:style w:type="paragraph" w:customStyle="1" w:styleId="227AFABF7A9D4E7DAC440F4DF378CD40">
    <w:name w:val="227AFABF7A9D4E7DAC440F4DF378CD4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685AE4F00934D299C78B111D3C9FD5D">
    <w:name w:val="3685AE4F00934D299C78B111D3C9FD5D"/>
  </w:style>
  <w:style w:type="paragraph" w:customStyle="1" w:styleId="D637F476EA5641AF8FD613C35137B5F0">
    <w:name w:val="D637F476EA5641AF8FD613C35137B5F0"/>
  </w:style>
  <w:style w:type="paragraph" w:customStyle="1" w:styleId="46E74617011C4576B34038DBAE77BE00">
    <w:name w:val="46E74617011C4576B34038DBAE77BE00"/>
  </w:style>
  <w:style w:type="paragraph" w:customStyle="1" w:styleId="C5A2A2D781D74C2B93A741F0CEBC6C45">
    <w:name w:val="C5A2A2D781D74C2B93A741F0CEBC6C45"/>
  </w:style>
  <w:style w:type="paragraph" w:customStyle="1" w:styleId="7E155884F25B482991B6576B5A129722">
    <w:name w:val="7E155884F25B482991B6576B5A129722"/>
  </w:style>
  <w:style w:type="paragraph" w:customStyle="1" w:styleId="30C56AA35B5E4B688CB0CE61C6ABCD87">
    <w:name w:val="30C56AA35B5E4B688CB0CE61C6ABCD87"/>
  </w:style>
  <w:style w:type="paragraph" w:customStyle="1" w:styleId="7AA8F9C70AD140439A8BFD238D65CC38">
    <w:name w:val="7AA8F9C70AD140439A8BFD238D65CC38"/>
  </w:style>
  <w:style w:type="paragraph" w:customStyle="1" w:styleId="FD70AAB7BCBC42A3A17C81C720CC8DEB">
    <w:name w:val="FD70AAB7BCBC42A3A17C81C720CC8DEB"/>
  </w:style>
  <w:style w:type="paragraph" w:customStyle="1" w:styleId="1A87691EAE224B1B9A5D702D76C41D41">
    <w:name w:val="1A87691EAE224B1B9A5D702D76C41D41"/>
  </w:style>
  <w:style w:type="paragraph" w:customStyle="1" w:styleId="1EF8DE4CC32542AFB48FA20938DD4173">
    <w:name w:val="1EF8DE4CC32542AFB48FA20938DD4173"/>
  </w:style>
  <w:style w:type="paragraph" w:customStyle="1" w:styleId="5F2C21C7124940589E6586E86591021A">
    <w:name w:val="5F2C21C7124940589E6586E86591021A"/>
  </w:style>
  <w:style w:type="paragraph" w:customStyle="1" w:styleId="3EA421B611204C86830F7FF6231A34D5">
    <w:name w:val="3EA421B611204C86830F7FF6231A34D5"/>
  </w:style>
  <w:style w:type="paragraph" w:customStyle="1" w:styleId="81F4DD1788E74D4D895BBB036C1431FD">
    <w:name w:val="81F4DD1788E74D4D895BBB036C1431FD"/>
  </w:style>
  <w:style w:type="paragraph" w:customStyle="1" w:styleId="D10D3E6B58754F8EA04742F1182E2C1D">
    <w:name w:val="D10D3E6B58754F8EA04742F1182E2C1D"/>
  </w:style>
  <w:style w:type="paragraph" w:customStyle="1" w:styleId="CE122EEA0E8146AB83CD21BA7832225E">
    <w:name w:val="CE122EEA0E8146AB83CD21BA7832225E"/>
  </w:style>
  <w:style w:type="paragraph" w:customStyle="1" w:styleId="96B91C5999A94845ADDFD7E0397DB808">
    <w:name w:val="96B91C5999A94845ADDFD7E0397DB808"/>
  </w:style>
  <w:style w:type="paragraph" w:customStyle="1" w:styleId="9F78948C02794DCDA66C77077512D799">
    <w:name w:val="9F78948C02794DCDA66C77077512D799"/>
  </w:style>
  <w:style w:type="paragraph" w:customStyle="1" w:styleId="29CA697580824F28A78706C52B1EFFE9">
    <w:name w:val="29CA697580824F28A78706C52B1EFFE9"/>
  </w:style>
  <w:style w:type="paragraph" w:customStyle="1" w:styleId="6FC75A93529C4351BE423B707396F611">
    <w:name w:val="6FC75A93529C4351BE423B707396F611"/>
  </w:style>
  <w:style w:type="paragraph" w:customStyle="1" w:styleId="6E0B7E70BFAD4B0FBB51000B5A699026">
    <w:name w:val="6E0B7E70BFAD4B0FBB51000B5A699026"/>
  </w:style>
  <w:style w:type="paragraph" w:customStyle="1" w:styleId="B64FC06DCE25472590F2073D67372BE9">
    <w:name w:val="B64FC06DCE25472590F2073D67372BE9"/>
  </w:style>
  <w:style w:type="paragraph" w:customStyle="1" w:styleId="072ECB5EF79B4985A47F612FA3F6808E">
    <w:name w:val="072ECB5EF79B4985A47F612FA3F6808E"/>
  </w:style>
  <w:style w:type="paragraph" w:customStyle="1" w:styleId="62460172CED449C7A440F4F29A51BF7F">
    <w:name w:val="62460172CED449C7A440F4F29A51BF7F"/>
  </w:style>
  <w:style w:type="paragraph" w:customStyle="1" w:styleId="69E1FC0C47D644F2AFB98A3053A30976">
    <w:name w:val="69E1FC0C47D644F2AFB98A3053A30976"/>
  </w:style>
  <w:style w:type="paragraph" w:customStyle="1" w:styleId="3760722910834213BC761D4DA22E2F79">
    <w:name w:val="3760722910834213BC761D4DA22E2F79"/>
  </w:style>
  <w:style w:type="paragraph" w:customStyle="1" w:styleId="372596F3C5484757B44AE1BF2BC1633A">
    <w:name w:val="372596F3C5484757B44AE1BF2BC1633A"/>
  </w:style>
  <w:style w:type="paragraph" w:customStyle="1" w:styleId="AE0F96E218284EFDA01C50E4DA68453D">
    <w:name w:val="AE0F96E218284EFDA01C50E4DA68453D"/>
  </w:style>
  <w:style w:type="paragraph" w:customStyle="1" w:styleId="36A688AC655542D8BB6EA3ED0A1A8E5A">
    <w:name w:val="36A688AC655542D8BB6EA3ED0A1A8E5A"/>
  </w:style>
  <w:style w:type="paragraph" w:customStyle="1" w:styleId="9D1A3FA77E264530BF298D4287B266C9">
    <w:name w:val="9D1A3FA77E264530BF298D4287B266C9"/>
  </w:style>
  <w:style w:type="paragraph" w:customStyle="1" w:styleId="8F7CF10319344CD4B039D193AF732EE8">
    <w:name w:val="8F7CF10319344CD4B039D193AF732EE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390FC352ED043CDA9CFEA25C2CA9FEA">
    <w:name w:val="5390FC352ED043CDA9CFEA25C2CA9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{463E4FE5-D5DF-4EED-96E8-81F9565EE8CE}tf00546271_win32</Template>
  <TotalTime>0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2021-06-06T07:07:00Z</dcterms:created>
  <dcterms:modified xsi:type="dcterms:W3CDTF">2021-06-06T13:23:00Z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